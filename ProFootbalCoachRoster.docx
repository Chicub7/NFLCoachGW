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3C4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Baltimore Ravens,BAL</w:t>
      </w:r>
    </w:p>
    <w:p w14:paraId="62A24C5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OL,Morgan Cox,31,2010,69,73,83,64,51,66,0.7,4</w:t>
      </w:r>
    </w:p>
    <w:p w14:paraId="0758D2B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WR,Benjamin Watson,37,2004,68,82,86,85,80,73,2.2,1</w:t>
      </w:r>
    </w:p>
    <w:p w14:paraId="7598C07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K,Justin Tucker,28,2012,68,70,84,98,98,70,3.4,3</w:t>
      </w:r>
    </w:p>
    <w:p w14:paraId="001DB84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QB,Ryan Mallett,29,2011,76,62,87,94,74,42,1.8,1</w:t>
      </w:r>
    </w:p>
    <w:p w14:paraId="0F345F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S,Eric Weddle,32,2007,74,93,92,87,85,81,4.9,3</w:t>
      </w:r>
    </w:p>
    <w:p w14:paraId="672E6F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CB,Brandon Carr,31,2008,74,80,90,86,87,77,4.1,4</w:t>
      </w:r>
    </w:p>
    <w:p w14:paraId="7B768A2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CB,Jimmy Smith,29,2011,78,88,89,89,89,84,9.1,3</w:t>
      </w:r>
    </w:p>
    <w:p w14:paraId="0D9F553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OL,Austin Howard,30,2010,76,77,84,87,91,77,3.2,3</w:t>
      </w:r>
    </w:p>
    <w:p w14:paraId="3493C3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WR,Jeremy Maclin,29,2009,71,82,84,91,92,83,4.8,2</w:t>
      </w:r>
    </w:p>
    <w:p w14:paraId="23C077D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RB,Danny Woodhead,32,2008,68,83,82,80,88,81,2.2,3</w:t>
      </w:r>
    </w:p>
    <w:p w14:paraId="29C177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S,Lardarius Webb,32,2009,65,77,87,87,90,63,1.5,3</w:t>
      </w:r>
    </w:p>
    <w:p w14:paraId="7E02E2A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LB,Terrell Suggs,35,2003,44,84,92,91,94,79,5.1,2</w:t>
      </w:r>
    </w:p>
    <w:p w14:paraId="4FBF1C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K,Sam Koch,35,2006,67,72,80,91,93,72,2.4,4</w:t>
      </w:r>
    </w:p>
    <w:p w14:paraId="71C5A9B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OL,Marshal Yanda,33,2007,79,98,93,93,94,87,5.7,2</w:t>
      </w:r>
    </w:p>
    <w:p w14:paraId="470C570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QB,Joe Flacco,32,2008,79,78,95,97,80,59,19,2</w:t>
      </w:r>
    </w:p>
    <w:p w14:paraId="3F736C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WR,Mike Wallace,31,2009,77,86,89,85,92,80,5.4,1</w:t>
      </w:r>
    </w:p>
    <w:p w14:paraId="4A07030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DL,Brandon Williams,28,2013,71,90,80,96,95,81,7.8,5</w:t>
      </w:r>
    </w:p>
    <w:p w14:paraId="0A0B03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S,Anthony Levine Sr.,30,2010,72,77,83,85,86,66,0.9,3</w:t>
      </w:r>
    </w:p>
    <w:p w14:paraId="63A058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LB,Steven Johnson,29,2012,59,66,85,82,77,77,0.5,1</w:t>
      </w:r>
    </w:p>
    <w:p w14:paraId="198070E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OL,Ryan Jensen,26,2013,81,77,88,90,92,74,1.1,1</w:t>
      </w:r>
    </w:p>
    <w:p w14:paraId="6F787B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S,Tony Jefferson,25,2013,81,91,84,85,84,80,6.6,4</w:t>
      </w:r>
    </w:p>
    <w:p w14:paraId="7C1F1E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OL,Luke Bowanko,26,2014,69,65,82,86,83,74,0.4,1</w:t>
      </w:r>
    </w:p>
    <w:p w14:paraId="50F332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LB,CJ Mosley,25,2014,83,85,89,93,84,86,2.8,2</w:t>
      </w:r>
    </w:p>
    <w:p w14:paraId="1CDFC46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DL,Brent Urban,26,2014,80,74,77,79,81,81,0.4,1</w:t>
      </w:r>
    </w:p>
    <w:p w14:paraId="4F7F24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RB,Terrance West,26,2014,83,86,90,85,88,86,1.1,1</w:t>
      </w:r>
    </w:p>
    <w:p w14:paraId="5B9F5E6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WR,Michael Campanaro,26,2014,77,73,83,82,90,77,0.9,1</w:t>
      </w:r>
    </w:p>
    <w:p w14:paraId="0BF49DF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OL,James Hurst,26,2014,73,79,81,78,73,73,0.9,1</w:t>
      </w:r>
    </w:p>
    <w:p w14:paraId="425D91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RB,Javorius Allen,26,2015,71,73,85,83,88,81,0.5,2</w:t>
      </w:r>
    </w:p>
    <w:p w14:paraId="1AB1591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WR,Breshad Perriman,24,2015,81,68,78,78,95,83,2,2</w:t>
      </w:r>
    </w:p>
    <w:p w14:paraId="20B2F19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WR,Vince Mayle,26,2015,66,51,85,78,83,81,0.3,1</w:t>
      </w:r>
    </w:p>
    <w:p w14:paraId="0BE9FBF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RB,Maxx Williams,23,2015,75,65,83,75,80,78,0.8,2</w:t>
      </w:r>
    </w:p>
    <w:p w14:paraId="2A74776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WR,Nick Boyle,24,2015,81,75,89,82,72,66,0.4,2</w:t>
      </w:r>
    </w:p>
    <w:p w14:paraId="511616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LB,Za'Darius Smith,25,2015,73,74,87,80,82,76,0.5,2</w:t>
      </w:r>
    </w:p>
    <w:p w14:paraId="57620D9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DL,Carl Davis,25,2015,73,77,78,88,87,77,0.5,2</w:t>
      </w:r>
    </w:p>
    <w:p w14:paraId="67B04B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RB,Alex Collins,23,2016,78,75,89,74,88,83,0.4,3</w:t>
      </w:r>
    </w:p>
    <w:p w14:paraId="7150FC1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RB,Kenneth Dixon,23,2016,86,73,87,85,87,88,0.5,3</w:t>
      </w:r>
    </w:p>
    <w:p w14:paraId="4AE380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OL,Ronnie Stanley,23,2016,92,85,88,87,89,77,5,3</w:t>
      </w:r>
    </w:p>
    <w:p w14:paraId="14CF3E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LB,Matt Judon,25,2016,73,63,83,80,86,76,0.4,3</w:t>
      </w:r>
    </w:p>
    <w:p w14:paraId="6DA77FB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DL,Bronson Kaufusi,26,2016,69,62,89,81,82,83,0.6,3</w:t>
      </w:r>
    </w:p>
    <w:p w14:paraId="4DDBE7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DL,Willie Henry,23,2016,74,68,84,86,87,86,0.5,3</w:t>
      </w:r>
    </w:p>
    <w:p w14:paraId="085E25F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LB,Kamalei Correa,23,2016,76,69,87,82,82,81,1.2,3</w:t>
      </w:r>
    </w:p>
    <w:p w14:paraId="1EE3B35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CB,Maurice Canady,23,2016,67,55,86,81,89,79,0.4,3</w:t>
      </w:r>
    </w:p>
    <w:p w14:paraId="20643A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CB,Tavon Young,23,2016,82,76,89,85,90,71,0.5,3</w:t>
      </w:r>
    </w:p>
    <w:p w14:paraId="402F5E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WR,Chris Moore,24,2016,78,58,86,77,90,73,0.5,3</w:t>
      </w:r>
    </w:p>
    <w:p w14:paraId="7447352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DL,Michael Pierce,25,2016,82,85,84,94,92,84,0.3,2</w:t>
      </w:r>
    </w:p>
    <w:p w14:paraId="6ACFB93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OL,Matt Skura,24,2016,74,68,87,86,74,73,0.3,2</w:t>
      </w:r>
    </w:p>
    <w:p w14:paraId="3E006F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LB,Patrick Onwuasor,25,2016,69,71,88,79,80,81,0.3,1</w:t>
      </w:r>
    </w:p>
    <w:p w14:paraId="31BBE45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DL,Chris Wormley,24,2017,69,63,86,83,83,86,0.7,4</w:t>
      </w:r>
    </w:p>
    <w:p w14:paraId="103312D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LB,Tim Williams,24,2017,71,64,84,76,80,79,0.6,4</w:t>
      </w:r>
    </w:p>
    <w:p w14:paraId="12661E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LB,Tyus Bowser,22,2017,67,63,87,79,80,80,1.2,4</w:t>
      </w:r>
    </w:p>
    <w:p w14:paraId="72A1FD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CB,Marlon Humphrey,21,2017,70,70,88,84,92,82,2.8,4</w:t>
      </w:r>
    </w:p>
    <w:p w14:paraId="4B8A935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OL,Jermaine Eluemunor,23,2017,77,56,91,92,74,74,0.4,4</w:t>
      </w:r>
    </w:p>
    <w:p w14:paraId="1E43A3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S,Chuck Clark,22,2017,66,55,89,78,88,70,0.4,4</w:t>
      </w:r>
    </w:p>
    <w:p w14:paraId="23D72F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CB,Jaylen Hill,23,2017,78,57,80,79,84,68,0.3,3</w:t>
      </w:r>
    </w:p>
    <w:p w14:paraId="1157E8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DL,Patrick Ricard,23,2017,75,63,82,90,88,82,0.3,3</w:t>
      </w:r>
    </w:p>
    <w:p w14:paraId="748FAF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475C08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BENGALS0</w:t>
      </w:r>
    </w:p>
    <w:p w14:paraId="30C509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Cincinnati Bengals,CIN</w:t>
      </w:r>
    </w:p>
    <w:p w14:paraId="121784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DL,Carlos Dunlap,28,2010,69,84,82,79,84,89,4.9,2</w:t>
      </w:r>
    </w:p>
    <w:p w14:paraId="2B34A59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DL,Geno Atkins,29,2010,79,93,85,90,90,84,8.2,2</w:t>
      </w:r>
    </w:p>
    <w:p w14:paraId="1DC1E6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OL,Andre Smith,30,2009,79,67,86,95,75,73,2.9,1</w:t>
      </w:r>
    </w:p>
    <w:p w14:paraId="32C5E8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DL,Michael Johnson,30,2009,67,76,83,73,80,88,3.7,2</w:t>
      </w:r>
    </w:p>
    <w:p w14:paraId="6D78F3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K,Kevin Huber,32,2009,63,57,83,88,75,57,1.9,1</w:t>
      </w:r>
    </w:p>
    <w:p w14:paraId="542CC3A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CB,Adam Jones,34,2005,61,79,87,87,87,68,4.8,2</w:t>
      </w:r>
    </w:p>
    <w:p w14:paraId="5459C3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OL,Clark Harris,33,2007,42,68,84,74,54,62,0.6,1</w:t>
      </w:r>
    </w:p>
    <w:p w14:paraId="129E2D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DL,Pat Sims,32,2008,65,76,84,89,88,79,0.7,1</w:t>
      </w:r>
    </w:p>
    <w:p w14:paraId="594E54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QB,Andy Dalton,30,2011,80,82,94,92,83,56,11,4</w:t>
      </w:r>
    </w:p>
    <w:p w14:paraId="2D106B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WR,AJ Green,29,2011,78,98,93,95,91,89,9,3</w:t>
      </w:r>
    </w:p>
    <w:p w14:paraId="6A01282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OL,Clint Boling,28,2011,73,78,92,87,74,82,3.4,3</w:t>
      </w:r>
    </w:p>
    <w:p w14:paraId="496EC7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WR,Brandon LaFell,31,2010,67,84,89,88,86,80,2.7,2</w:t>
      </w:r>
    </w:p>
    <w:p w14:paraId="39EA1C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WR,Tyler Eifert,27,2013,84,88,85,89,84,78,2.9,1</w:t>
      </w:r>
    </w:p>
    <w:p w14:paraId="6544ED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RB,Giovani Bernard,26,2013,84,81,82,82,91,85,2.9,3</w:t>
      </w:r>
    </w:p>
    <w:p w14:paraId="2067BC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LB,Kevin Minter,27,2013,84,86,86,84,84,82,3.8,1</w:t>
      </w:r>
    </w:p>
    <w:p w14:paraId="46BDA8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S,Shawn Williams,26,2013,80,76,90,85,90,81,2.7,4</w:t>
      </w:r>
    </w:p>
    <w:p w14:paraId="74F0D31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OL,Eric Winston,34,2006,66,75,88,82,75,73,0.6,1</w:t>
      </w:r>
    </w:p>
    <w:p w14:paraId="55E036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LB,Vincent Rey,30,2010,69,81,89,90,84,80,2.1,2</w:t>
      </w:r>
    </w:p>
    <w:p w14:paraId="158C89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CB,Dre Kirkpatrick,28,2012,69,81,85,86,88,64,7.1,5</w:t>
      </w:r>
    </w:p>
    <w:p w14:paraId="4B82578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K,Randy Bullock,28,2012,65,55,77,94,82,55,0.5,2</w:t>
      </w:r>
    </w:p>
    <w:p w14:paraId="6264797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S,George Iloka,27,2012,86,82,88,85,85,65,4,4</w:t>
      </w:r>
    </w:p>
    <w:p w14:paraId="439560A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LB,Vontaze Burfict,27,2012,88,90,95,90,88,81,3.3,1</w:t>
      </w:r>
    </w:p>
    <w:p w14:paraId="54AA32B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OL,TJ Johnson,27,2013,66,64,84,86,73,76,1.1,2</w:t>
      </w:r>
    </w:p>
    <w:p w14:paraId="2067C7C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QB,AJ McCarron,27,2014,70,76,92,86,80,53,0.4,1</w:t>
      </w:r>
    </w:p>
    <w:p w14:paraId="48690E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DL,Chris Smith,25,2014,64,52,84,85,85,86,0.4,1</w:t>
      </w:r>
    </w:p>
    <w:p w14:paraId="015703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CB,Darqueze Dennard,26,2014,81,75,89,85,92,82,1.8,1</w:t>
      </w:r>
    </w:p>
    <w:p w14:paraId="0220E52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RB,Jeremy Hill,25,2014,84,82,89,86,88,85,0.7,1</w:t>
      </w:r>
    </w:p>
    <w:p w14:paraId="4304F2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OL,Russell Bodine,25,2014,86,82,89,97,73,72,0.6,1</w:t>
      </w:r>
    </w:p>
    <w:p w14:paraId="2FE26BD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RB,Ryan Hewitt,26,2014,77,71,88,69,77,69,1.4,3</w:t>
      </w:r>
    </w:p>
    <w:p w14:paraId="1C4FAA1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WR,Tyler Kroft,25,2015,74,69,79,81,81,74,0.5,2</w:t>
      </w:r>
    </w:p>
    <w:p w14:paraId="373BFF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WR,CJ Uzomah,24,2015,76,64,86,77,85,75,0.4,2</w:t>
      </w:r>
    </w:p>
    <w:p w14:paraId="13D618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OL,Cedric Ogbuehi,25,2015,76,76,77,82,73,73,2.1,2</w:t>
      </w:r>
    </w:p>
    <w:p w14:paraId="176FA08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OL,Jake Fisher,24,2015,84,77,83,83,73,73,0.8,2</w:t>
      </w:r>
    </w:p>
    <w:p w14:paraId="306D87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CB,Josh Shaw,25,2015,77,65,80,82,90,79,0.5,2</w:t>
      </w:r>
    </w:p>
    <w:p w14:paraId="74E87F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OL,Trey Hopkins,25,2014,76,69,83,87,73,72,0.3,2</w:t>
      </w:r>
    </w:p>
    <w:p w14:paraId="16721DC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WR,Tyler Boyd,23,2016,78,76,85,86,88,69,0.8,3</w:t>
      </w:r>
    </w:p>
    <w:p w14:paraId="32EC9E1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OL,Christian Westerman,24,2016,67,58,87,88,77,74,0.4,3</w:t>
      </w:r>
    </w:p>
    <w:p w14:paraId="3A792FB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OL,Alex Redmond,22,2016,71,54,78,86,72,71,0.3,2</w:t>
      </w:r>
    </w:p>
    <w:p w14:paraId="56297A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LB,Nick Vigil,24,2016,67,63,89,87,80,77,0.6,3</w:t>
      </w:r>
    </w:p>
    <w:p w14:paraId="10603C7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CB,William Jackson III,25,2016,71,65,86,85,92,61,2.2,3</w:t>
      </w:r>
    </w:p>
    <w:p w14:paraId="56FD55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S,KeiVarae Russell,24,2016,66,59,86,83,89,69,0.5,3</w:t>
      </w:r>
    </w:p>
    <w:p w14:paraId="4FC83A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DL,Andrew Billings,22,2016,65,57,83,91,87,80,0.5,3</w:t>
      </w:r>
    </w:p>
    <w:p w14:paraId="4F69A1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WR,Cody Core,23,2016,81,64,85,80,90,73,0.4,3</w:t>
      </w:r>
    </w:p>
    <w:p w14:paraId="225942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S,Clayton Fejedelem,24,2016,77,64,91,81,87,70,0.4,3</w:t>
      </w:r>
    </w:p>
    <w:p w14:paraId="554E36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WR,Alex Erickson,25,2016,64,50,86,80,88,74,0.3,2</w:t>
      </w:r>
    </w:p>
    <w:p w14:paraId="348937D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RB,Joe Mixon,21,2017,81,68,91,85,91,87,1.1,4</w:t>
      </w:r>
    </w:p>
    <w:p w14:paraId="0F306F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WR,John Ross,22,2017,75,71,86,83,98,77,4.1,4</w:t>
      </w:r>
    </w:p>
    <w:p w14:paraId="502E87A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DL,Jordan Willis,22,2017,74,63,91,85,87,89,0.6,4</w:t>
      </w:r>
    </w:p>
    <w:p w14:paraId="2416E53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LB,Carl Lawson,22,2017,82,70,81,80,87,76,0.6,4</w:t>
      </w:r>
    </w:p>
    <w:p w14:paraId="1D6436C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DL,Ryan Glasgow,24,2017,73,68,83,88,87,76,0.5,4</w:t>
      </w:r>
    </w:p>
    <w:p w14:paraId="2895B1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WR,Josh Malone,21,2017,80,64,86,83,92,69,0.5,4</w:t>
      </w:r>
    </w:p>
    <w:p w14:paraId="11B914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K,Marshall Koehn,25,2016,67,50,68,50,88,50,0.3,2</w:t>
      </w:r>
    </w:p>
    <w:p w14:paraId="044536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LB,Hardy Nickerson,23,2017,66,53,88,86,82,74,0.3,3</w:t>
      </w:r>
    </w:p>
    <w:p w14:paraId="6E5580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LB,Jordan Evans,22,2017,78,59,88,77,79,81,0.4,4</w:t>
      </w:r>
    </w:p>
    <w:p w14:paraId="61249A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RB,Cethan Carter,24,2017,59,46,82,71,83,71,0.3,3</w:t>
      </w:r>
    </w:p>
    <w:p w14:paraId="5459DF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16E40A0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BROWNS</w:t>
      </w:r>
    </w:p>
    <w:p w14:paraId="4561D5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Cleveland Browns,CLE</w:t>
      </w:r>
    </w:p>
    <w:p w14:paraId="553964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K,Britton Colquitt,32,2009,70,62,82,88,81,62,1.7,4</w:t>
      </w:r>
    </w:p>
    <w:p w14:paraId="15DE8B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Thomas,33,2007,64,98,97,93,86,95,6.9,2</w:t>
      </w:r>
    </w:p>
    <w:p w14:paraId="15A8452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LB,Jamie Collins,28,2013,71,79,90,87,83,86,8.2,4</w:t>
      </w:r>
    </w:p>
    <w:p w14:paraId="73718E8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CB,Jamar Taylor,27,2013,73,75,89,86,92,70,2.9,3</w:t>
      </w:r>
    </w:p>
    <w:p w14:paraId="6676CF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WR,Kenny Britt,29,2009,73,79,89,85,86,83,5.8,4</w:t>
      </w:r>
    </w:p>
    <w:p w14:paraId="771398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CB,Jason McCourty,30,2009,70,85,82,88,92,84,2.2,2</w:t>
      </w:r>
    </w:p>
    <w:p w14:paraId="45C00C7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OL,JC Tretter,26,2013,76,78,86,89,74,74,4.2,3</w:t>
      </w:r>
    </w:p>
    <w:p w14:paraId="73AA3E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OL,Kevin Zeitler,27,2012,74,84,92,91,75,81,8.6,5</w:t>
      </w:r>
    </w:p>
    <w:p w14:paraId="653E637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LB,Tank Carder,28,2012,59,64,90,83,77,79,0.8,1</w:t>
      </w:r>
    </w:p>
    <w:p w14:paraId="257BC9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OL,Charley Hughlett,27,2014,77,65,82,75,70,67,0.6,6</w:t>
      </w:r>
    </w:p>
    <w:p w14:paraId="1900DA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OL,Marcus Martin,24,2014,76,77,84,82,73,72,1.1,1</w:t>
      </w:r>
    </w:p>
    <w:p w14:paraId="50C5C1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OL,Joel Bitonio,26,2014,85,86,91,86,77,89,5.2,6</w:t>
      </w:r>
    </w:p>
    <w:p w14:paraId="4D8B1F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LB,Christian Kirksey,25,2014,78,84,85,92,82,86,5.3,5</w:t>
      </w:r>
    </w:p>
    <w:p w14:paraId="6D54C6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RB,Isaiah Crowell,24,2014,78,78,87,87,89,85,1.6,1</w:t>
      </w:r>
    </w:p>
    <w:p w14:paraId="686327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DL,Jamie Meder,26,2014,75,76,90,87,83,79,0.3,1</w:t>
      </w:r>
    </w:p>
    <w:p w14:paraId="3EE239E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RB,Duke Johnson,24,2015,77,80,83,80,90,85,0.6,2</w:t>
      </w:r>
    </w:p>
    <w:p w14:paraId="07D4C70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WR,Sammie Coates,24,2015,67,64,88,77,91,81,0.5,2</w:t>
      </w:r>
    </w:p>
    <w:p w14:paraId="08E475D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WR,Randall Telfer,25,2015,66,66,79,76,78,75,0.4,2</w:t>
      </w:r>
    </w:p>
    <w:p w14:paraId="3F8A981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OL,Austin Reiter,26,2015,62,56,85,77,79,72,0.3,1</w:t>
      </w:r>
    </w:p>
    <w:p w14:paraId="42F8BC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DL,Nate Orchard,24,2015,84,69,88,76,73,81,0.9,2</w:t>
      </w:r>
    </w:p>
    <w:p w14:paraId="5B731B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DL,Danny Shelton,24,2015,83,84,85,95,95,79,2.8,2</w:t>
      </w:r>
    </w:p>
    <w:p w14:paraId="69FFFC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S,Derron Smith,25,2015,77,65,82,80,85,54,0.4,2</w:t>
      </w:r>
    </w:p>
    <w:p w14:paraId="1C9885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LB,Josh Keyes,24,2015,65,52,87,73,77,75,0.3,1</w:t>
      </w:r>
    </w:p>
    <w:p w14:paraId="223B87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DL,TY McGill,25,2015,79,68,87,85,85,81,0.3,1</w:t>
      </w:r>
    </w:p>
    <w:p w14:paraId="60DCDC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WR,Kasen Williams,25,2015,65,62,77,80,85,72,0.3,1</w:t>
      </w:r>
    </w:p>
    <w:p w14:paraId="13F6F6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QB,Kevin Hogan,25,2016,68,73,93,86,77,69,0.3,1</w:t>
      </w:r>
    </w:p>
    <w:p w14:paraId="0452AC0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QB,Cody Kessler,24,2016,76,66,89,89,76,50,0.6,3</w:t>
      </w:r>
    </w:p>
    <w:p w14:paraId="729F59A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RB,Dan Vitale,24,2016,72,61,88,73,85,78,0.3,2</w:t>
      </w:r>
    </w:p>
    <w:p w14:paraId="663EF07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WR,Corey Coleman,23,2016,77,76,87,83,93,78,2.7,3</w:t>
      </w:r>
    </w:p>
    <w:p w14:paraId="179D25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WR,Rashard Higgins,23,2016,71,63,89,82,85,73,0.4,3</w:t>
      </w:r>
    </w:p>
    <w:p w14:paraId="02A7546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OL,Spencer Drango,25,2016,74,75,90,83,79,76,0.4,3</w:t>
      </w:r>
    </w:p>
    <w:p w14:paraId="685D20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OL,Shon Coleman,26,2016,65,66,83,86,84,74,0.6,3</w:t>
      </w:r>
    </w:p>
    <w:p w14:paraId="57A8196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DL,Emmanuel Ogbah,24,2016,79,65,88,77,82,88,1.4,3</w:t>
      </w:r>
    </w:p>
    <w:p w14:paraId="66E307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DL,Carl Nassib,24,2016,73,66,86,75,76,83,0.7,3</w:t>
      </w:r>
    </w:p>
    <w:p w14:paraId="2E9A91C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LB,Joe Schobert,24,2016,82,72,90,72,77,79,0.5,3</w:t>
      </w:r>
    </w:p>
    <w:p w14:paraId="7AD80D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CB,Briean Boddy-Calhoun,24,2016,81,83,85,87,90,68,0.3,2</w:t>
      </w:r>
    </w:p>
    <w:p w14:paraId="4D8FE77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WR,Ricardo Louis,23,2016,76,70,88,81,91,74,0.5,3</w:t>
      </w:r>
    </w:p>
    <w:p w14:paraId="24B015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S,Derrick Kindred,24,2016,89,79,89,85,89,77,0.5,3</w:t>
      </w:r>
    </w:p>
    <w:p w14:paraId="122C21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WR,Seth DeValve,24,2016,75,70,86,82,83,76,0.5,3</w:t>
      </w:r>
    </w:p>
    <w:p w14:paraId="4211D34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RB,Darius Jackson,24,2016,62,48,88,82,92,79,0.4,3</w:t>
      </w:r>
    </w:p>
    <w:p w14:paraId="40E25B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CB,Darius Hillary,24,2016,70,46,82,76,87,62,0.3,2</w:t>
      </w:r>
    </w:p>
    <w:p w14:paraId="46D5680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CB,Michael Jordan,25,2016,73,60,84,81,85,66,0.3,2</w:t>
      </w:r>
    </w:p>
    <w:p w14:paraId="040479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LB,James Burgess,23,2016,65,60,85,81,83,75,0.3,2</w:t>
      </w:r>
    </w:p>
    <w:p w14:paraId="3AC3B1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QB,DeShone Kizer,21,2017,79,64,94,95,75,76,1,4</w:t>
      </w:r>
    </w:p>
    <w:p w14:paraId="008DDC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RB,Matt Dayes,22,2017,66,54,84,71,84,73,0.4,4</w:t>
      </w:r>
    </w:p>
    <w:p w14:paraId="5D4F95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WR,David Njoku,21,2017,73,65,86,82,85,79,2.2,4</w:t>
      </w:r>
    </w:p>
    <w:p w14:paraId="51225D0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OL,Zach Banner,24,2017,78,62,81,90,81,74,0.5,4</w:t>
      </w:r>
    </w:p>
    <w:p w14:paraId="2E5833C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K,Zane Gonzalez,22,2017,75,51,79,96,78,51,0.4,4</w:t>
      </w:r>
    </w:p>
    <w:p w14:paraId="08C74F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DL,Myles Garrett,22,2017,78,70,84,96,89,88,7.6,4</w:t>
      </w:r>
    </w:p>
    <w:p w14:paraId="614B7F9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DL,Caleb Brantley,23,2017,76,56,84,89,88,80,0.4,4</w:t>
      </w:r>
    </w:p>
    <w:p w14:paraId="286BCEC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DL,Larry Ogunjobi,23,2017,77,70,87,88,86,84,0.7,4</w:t>
      </w:r>
    </w:p>
    <w:p w14:paraId="4AE978B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S,Kai Nacua,22,2017,70,53,88,82,88,66,0.3,1</w:t>
      </w:r>
    </w:p>
    <w:p w14:paraId="79C91A6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S,Jabrill Peppers,22,2017,73,68,89,84,90,79,2.4,4</w:t>
      </w:r>
    </w:p>
    <w:p w14:paraId="330719B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CB,Howard Wilson,22,2017,64,57,86,80,87,74,0.5,4</w:t>
      </w:r>
    </w:p>
    <w:p w14:paraId="3273619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DL,Trevon Coley,23,2016,72,65,84,85,86,87,0.3,2</w:t>
      </w:r>
    </w:p>
    <w:p w14:paraId="0F72E5D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45E783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STEELERS</w:t>
      </w:r>
    </w:p>
    <w:p w14:paraId="5DAF99E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Pittsburgh Steelers,PIT</w:t>
      </w:r>
    </w:p>
    <w:p w14:paraId="34AF5A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LB,Arthur Moats,29,2010,69,67,84,76,75,77,1.9,1</w:t>
      </w:r>
    </w:p>
    <w:p w14:paraId="4621747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CB,Joe Haden,28,2010,71,80,93,90,89,68,6.5,3</w:t>
      </w:r>
    </w:p>
    <w:p w14:paraId="0C7DAF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OL,Marcus Gilbert,29,2011,82,90,86,91,74,86,4.6,3</w:t>
      </w:r>
    </w:p>
    <w:p w14:paraId="4CD027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DL,Cameron Heyward,28,2011,75,90,89,90,92,84,7.3,4</w:t>
      </w:r>
    </w:p>
    <w:p w14:paraId="689B27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DL,Tyson Alualu,30,2010,75,81,86,86,87,82,2.2,2</w:t>
      </w:r>
    </w:p>
    <w:p w14:paraId="23432BA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WR,Darrius Heyward-Bey,30,2009,73,81,86,79,91,81,0.8,2</w:t>
      </w:r>
    </w:p>
    <w:p w14:paraId="62EE76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S,Mike Mitchell,30,2009,70,78,91,84,87,70,3.6,2</w:t>
      </w:r>
    </w:p>
    <w:p w14:paraId="7156BEA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WR,Justin Hunter,26,2013,74,66,81,76,90,78,0.6,1</w:t>
      </w:r>
    </w:p>
    <w:p w14:paraId="27DC7C6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RB,Le'Veon Bell,25,2013,87,87,87,94,90,94,7.3,1</w:t>
      </w:r>
    </w:p>
    <w:p w14:paraId="509D92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WR,Vance McDonald,27,2013,69,66,83,79,83,73,4,5</w:t>
      </w:r>
    </w:p>
    <w:p w14:paraId="47FAADA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S,JJ Wilcox,26,2013,79,75,86,84,88,78,1.9,2</w:t>
      </w:r>
    </w:p>
    <w:p w14:paraId="76E416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OL,Maurkice Pouncey,28,2010,86,92,85,91,77,75,6.8,3</w:t>
      </w:r>
    </w:p>
    <w:p w14:paraId="274FDA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WR,Antonio Brown,29,2010,84,98,92,98,92,88,12,5</w:t>
      </w:r>
    </w:p>
    <w:p w14:paraId="3D7F97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QB,Ben Roethlisbergr,35,2004,72,85,95,95,85,72,16.4,3</w:t>
      </w:r>
    </w:p>
    <w:p w14:paraId="62D8932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LB,James Harrison,39,2002,60,83,90,85,95,76,1.2,2</w:t>
      </w:r>
    </w:p>
    <w:p w14:paraId="2991791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CB,William Gay,32,2007,73,86,90,86,88,84,1.9,2</w:t>
      </w:r>
    </w:p>
    <w:p w14:paraId="4CE0076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OL,Ramon Foster,31,2009,73,94,84,88,72,85,2.5,2</w:t>
      </w:r>
    </w:p>
    <w:p w14:paraId="4987F6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QB,Landry Jones,28,2013,74,58,89,91,77,43,1.5,2</w:t>
      </w:r>
    </w:p>
    <w:p w14:paraId="0012B7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OL,David DeCastro,27,2012,92,94,92,94,96,84,8.2,5</w:t>
      </w:r>
    </w:p>
    <w:p w14:paraId="692739E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CB,Coty Sensabaugh,29,2012,70,70,87,86,90,47,0.9,2</w:t>
      </w:r>
    </w:p>
    <w:p w14:paraId="20E4D9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S,Robert Golden,27,2012,76,70,87,83,87,68,1.2,2</w:t>
      </w:r>
    </w:p>
    <w:p w14:paraId="06795D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LB,LJ Fort,27,2012,69,65,86,84,82,78,0.3,1</w:t>
      </w:r>
    </w:p>
    <w:p w14:paraId="790387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LB,Vince Williams,28,2013,70,79,84,86,83,79,1.5,2</w:t>
      </w:r>
    </w:p>
    <w:p w14:paraId="1763E2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DL,Stephon Tuitt,24,2014,83,86,80,91,91,82,0.9,1</w:t>
      </w:r>
    </w:p>
    <w:p w14:paraId="6DEA41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DL,Daniel McCullers,25,2014,81,73,80,88,88,72,0.4,1</w:t>
      </w:r>
    </w:p>
    <w:p w14:paraId="4ED07C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LB,Ryan Shazier,25,2014,81,85,84,86,88,90,3,2</w:t>
      </w:r>
    </w:p>
    <w:p w14:paraId="2F4816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WR,Martavis Bryant,26,2014,81,81,87,83,93,79,0.5,1</w:t>
      </w:r>
    </w:p>
    <w:p w14:paraId="7B97EDC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OL,Chris Hubbard,26,2013,71,68,84,77,75,72,1.1,1</w:t>
      </w:r>
    </w:p>
    <w:p w14:paraId="0E8AEC3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WR,Jesse James,23,2015,75,79,85,84,83,68,0.4,2</w:t>
      </w:r>
    </w:p>
    <w:p w14:paraId="02943D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LB,Anthony Chickillo,25,2015,70,66,89,76,81,76,0.4,1</w:t>
      </w:r>
    </w:p>
    <w:p w14:paraId="0C1433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LB,Bud Dupree,24,2015,83,68,86,82,80,83,2.1,2</w:t>
      </w:r>
    </w:p>
    <w:p w14:paraId="7E16CD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DL,Leterrius Walton,25,2015,74,73,83,85,84,78,0.4,2</w:t>
      </w:r>
    </w:p>
    <w:p w14:paraId="4BDC4F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OL,BJ Finney,26,2015,72,70,88,84,75,83,0.3,1</w:t>
      </w:r>
    </w:p>
    <w:p w14:paraId="5DEC96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RB,Terrell Watson,24,2015,72,67,86,81,87,85,0.3,1</w:t>
      </w:r>
    </w:p>
    <w:p w14:paraId="586106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WR,Eli Rogers,25,2015,79,78,85,88,88,79,0.3,1</w:t>
      </w:r>
    </w:p>
    <w:p w14:paraId="1D5048F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WR,Xavier Grimble,25,2014,78,67,82,76,75,68,0.3,1</w:t>
      </w:r>
    </w:p>
    <w:p w14:paraId="2C0AE91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K,Chris Boswell,26,2014,66,68,80,92,91,68,0.4,1</w:t>
      </w:r>
    </w:p>
    <w:p w14:paraId="399C0E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K,Jordan Berry,26,2014,66,64,80,91,83,64,0.3,1</w:t>
      </w:r>
    </w:p>
    <w:p w14:paraId="32EF23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RB,Roosevelt Nix,25,2014,71,75,87,71,79,73,0.4,1</w:t>
      </w:r>
    </w:p>
    <w:p w14:paraId="1B37D5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OL,Alejandro Villanueva,29,2014,88,87,87,86,81,77,4.6,4</w:t>
      </w:r>
    </w:p>
    <w:p w14:paraId="48083C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OL,Matt Feiler,25,2014,68,52,85,94,79,72,0.3,1</w:t>
      </w:r>
    </w:p>
    <w:p w14:paraId="7F11F96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OL,Jerald Hawkins,24,2016,65,58,89,81,80,76,0.5,3</w:t>
      </w:r>
    </w:p>
    <w:p w14:paraId="6F9A290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DL,Javon Hargrave,24,2016,84,77,88,85,85,86,0.6,3</w:t>
      </w:r>
    </w:p>
    <w:p w14:paraId="0824E3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CB,Mike Hilton,23,2016,83,78,84,85,87,76,0.3,1</w:t>
      </w:r>
    </w:p>
    <w:p w14:paraId="0A3316F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LB,Tyler Matakevich,25,2016,72,58,91,83,84,76,0.4,3</w:t>
      </w:r>
    </w:p>
    <w:p w14:paraId="6504D3B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CB,Artie Burns,22,2016,88,81,84,87,91,67,2.2,3</w:t>
      </w:r>
    </w:p>
    <w:p w14:paraId="053A6F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S,Sean Davis,24,2016,80,73,89,85,90,67,0.8,3</w:t>
      </w:r>
    </w:p>
    <w:p w14:paraId="2DCC4D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OL,Kameron Canaday,25,2016,68,52,87,69,48,75,0.3,1</w:t>
      </w:r>
    </w:p>
    <w:p w14:paraId="11D8B02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QB,Joshua Dobbs,22,2017,68,66,87,91,76,83,0.5,4</w:t>
      </w:r>
    </w:p>
    <w:p w14:paraId="40EAF92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RB,James Conner,22,2017,79,67,87,86,85,79,0.6,4</w:t>
      </w:r>
    </w:p>
    <w:p w14:paraId="116501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WR,JuJu Smith-Schuste,21,2017,81,73,92,85,88,81,0.8,4</w:t>
      </w:r>
    </w:p>
    <w:p w14:paraId="6B0A494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CB,Brian Allen,24,2017,61,51,86,80,91,58,0.4,4</w:t>
      </w:r>
    </w:p>
    <w:p w14:paraId="04AA517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LB,TJ Watt,23,2017,82,68,86,86,84,81,2.1,4</w:t>
      </w:r>
    </w:p>
    <w:p w14:paraId="1503CA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CB,Cameron Sutton,22,2017,79,62,87,81,88,67,0.6,4</w:t>
      </w:r>
    </w:p>
    <w:p w14:paraId="4D7E3CE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LB,Keion Adams,22,2017,71,51,88,76,83,76,0.4,4</w:t>
      </w:r>
    </w:p>
    <w:p w14:paraId="7EF3D7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6BB0FB5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BILLS</w:t>
      </w:r>
    </w:p>
    <w:p w14:paraId="7FA725E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Buffalo Bills,BUF</w:t>
      </w:r>
    </w:p>
    <w:p w14:paraId="4A66CF8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OL,Eric Wood,31,2009,82,88,87,88,75,72,6.5,3</w:t>
      </w:r>
    </w:p>
    <w:p w14:paraId="65349D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DL,Kyle Williams,34,2006,60,87,85,90,92,81,5.3,1</w:t>
      </w:r>
    </w:p>
    <w:p w14:paraId="2E9A664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WR,Charles Clay,28,2011,77,83,92,87,83,80,5.7,3</w:t>
      </w:r>
    </w:p>
    <w:p w14:paraId="7453B1C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QB,Tyrod Taylor,28,2011,81,84,89,91,81,78,11.2,2</w:t>
      </w:r>
    </w:p>
    <w:p w14:paraId="49D8DBC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RB,Mike Tolbert,32,2008,76,85,88,83,77,77,0.6,1</w:t>
      </w:r>
    </w:p>
    <w:p w14:paraId="1F74B7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DL,Jerry Hughes,29,2010,72,83,91,76,81,88,6.2,3</w:t>
      </w:r>
    </w:p>
    <w:p w14:paraId="5BBC81D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OL,Richie Incognito,34,2005,72,92,92,94,86,86,3.8,2</w:t>
      </w:r>
    </w:p>
    <w:p w14:paraId="69CD5EA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CB,Shareece Wright,30,2011,66,71,87,84,90,71,0.5,1</w:t>
      </w:r>
    </w:p>
    <w:p w14:paraId="06B444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RB,LeSean McCoy,29,2009,74,88,85,81,90,86,6.4,3</w:t>
      </w:r>
    </w:p>
    <w:p w14:paraId="4CBB29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S,Colt Anderson,32,2009,61,71,87,80,85,66,0.6,1</w:t>
      </w:r>
    </w:p>
    <w:p w14:paraId="43328FC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CB,Leonard Johnson,27,2012,74,70,88,83,86,70,0.6,1</w:t>
      </w:r>
    </w:p>
    <w:p w14:paraId="05C36F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OL,Vladimir Ducasse,30,2010,72,78,87,92,74,76,0.7,3</w:t>
      </w:r>
    </w:p>
    <w:p w14:paraId="359C85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RB,Travaris Cadet,28,2012,69,68,85,76,87,83,0.5,1</w:t>
      </w:r>
    </w:p>
    <w:p w14:paraId="50B054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DL,Cedric Thornton,29,2011,63,72,82,88,89,81,3.3,3</w:t>
      </w:r>
    </w:p>
    <w:p w14:paraId="17A27B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RB,Patrick DiMarco,28,2011,69,81,90,73,74,73,1.6,4</w:t>
      </w:r>
    </w:p>
    <w:p w14:paraId="4F635C0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WR,Brandon Tate,30,2009,61,66,84,75,88,84,0.6,1</w:t>
      </w:r>
    </w:p>
    <w:p w14:paraId="31CD55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WR,Deonte Thompson,28,2012,61,71,80,79,92,77,0.6,1</w:t>
      </w:r>
    </w:p>
    <w:p w14:paraId="2D4A60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LB,Lorenzo Alexander,34,2005,48,85,87,83,86,83,2.1,2</w:t>
      </w:r>
    </w:p>
    <w:p w14:paraId="195BE94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S,Shamarko Thomas,26,2013,66,63,86,84,90,70,0.5,1</w:t>
      </w:r>
    </w:p>
    <w:p w14:paraId="7610CA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QB,Joe Webb,31,2010,61,68,83,89,68,83,0.6,1</w:t>
      </w:r>
    </w:p>
    <w:p w14:paraId="7D304AD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LB,Ramon Humber,30,2009,67,74,82,82,76,78,0.6,1</w:t>
      </w:r>
    </w:p>
    <w:p w14:paraId="40B514D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K,Steven Hauschka,32,2008,59,55,81,96,86,55,2.4,3</w:t>
      </w:r>
    </w:p>
    <w:p w14:paraId="7DEE69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WR,Andre Holmes,29,2011,70,76,82,82,87,77,1.4,3</w:t>
      </w:r>
    </w:p>
    <w:p w14:paraId="3E649A2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S,Micah Hyde,27,2013,75,83,86,86,88,73,4.6,5</w:t>
      </w:r>
    </w:p>
    <w:p w14:paraId="347A873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OL,Jordan Mills,27,2013,68,76,86,84,72,75,1.3,2</w:t>
      </w:r>
    </w:p>
    <w:p w14:paraId="5BA2E4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OL,Cordy Glenn,28,2012,90,89,86,93,72,76,9.1,4</w:t>
      </w:r>
    </w:p>
    <w:p w14:paraId="1313F6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DL,Jerel Worthy,27,2012,71,68,83,82,86,82,0.4,1</w:t>
      </w:r>
    </w:p>
    <w:p w14:paraId="7FE1B1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DL,Ryan Davis,28,2012,59,66,83,74,75,83,0.7,2</w:t>
      </w:r>
    </w:p>
    <w:p w14:paraId="106DF4A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S,Jordan Poyer,26,2013,86,86,85,85,87,56,2.5,4</w:t>
      </w:r>
    </w:p>
    <w:p w14:paraId="654EE6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CB,EJ Gaines,25,2014,85,83,86,85,89,75,0.5,1</w:t>
      </w:r>
    </w:p>
    <w:p w14:paraId="1EFB510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WR,Jordan Matthews,25,2014,88,86,91,82,90,80,1,1</w:t>
      </w:r>
    </w:p>
    <w:p w14:paraId="2A5F46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WR,Logan Thomas,26,2014,68,58,89,73,84,78,0.5,1</w:t>
      </w:r>
    </w:p>
    <w:p w14:paraId="2433378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LB,Preston Brown,25,2014,83,82,93,81,84,83,0.7,1</w:t>
      </w:r>
    </w:p>
    <w:p w14:paraId="5BE5BA7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WR,Kelvin Benjamin,26,2014,82,88,86,89,86,81,2.5,2</w:t>
      </w:r>
    </w:p>
    <w:p w14:paraId="172F36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OL,Seantrel Henderson,25,2014,77,75,75,83,77,69,0.5,1</w:t>
      </w:r>
    </w:p>
    <w:p w14:paraId="093F53F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K,Colton Schmidt,27,2014,70,58,82,89,76,58,1,2</w:t>
      </w:r>
    </w:p>
    <w:p w14:paraId="5D84F3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OL,Ryan Groy,27,2014,78,73,83,86,77,76,1.5,2</w:t>
      </w:r>
    </w:p>
    <w:p w14:paraId="508C23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WR,Nick O'Leary,25,2015,69,68,88,84,75,66,0.3,1</w:t>
      </w:r>
    </w:p>
    <w:p w14:paraId="2B3CAFE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OL,John Miller,24,2015,90,82,84,86,73,82,0.5,2</w:t>
      </w:r>
    </w:p>
    <w:p w14:paraId="5234853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WR,Khari Lee,25,2015,75,61,86,74,76,73,0.4,2</w:t>
      </w:r>
    </w:p>
    <w:p w14:paraId="43E82C9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WR,Jeremy Butler,26,2014,62,57,86,79,86,73,0.4,1</w:t>
      </w:r>
    </w:p>
    <w:p w14:paraId="3D0420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DL,Eddie Yarbrough,24,2016,80,65,78,82,83,86,0.3,1</w:t>
      </w:r>
    </w:p>
    <w:p w14:paraId="624DB8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DL,Shaq Lawson,23,2016,70,70,83,85,88,88,2.4,3</w:t>
      </w:r>
    </w:p>
    <w:p w14:paraId="5A9AF9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DL,Adolphus Washington,25,2016,71,67,84,75,82,86,0.6,3</w:t>
      </w:r>
    </w:p>
    <w:p w14:paraId="0663A7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CB,Lafayette Pitts,25,2016,74,58,87,80,90,62,0.3,1</w:t>
      </w:r>
    </w:p>
    <w:p w14:paraId="381721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QB,Nathan Peterman,23,2017,79,67,90,91,76,66,0.4,4</w:t>
      </w:r>
    </w:p>
    <w:p w14:paraId="6A7E385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WR,Zay Jones,22,2017,73,70,93,88,90,81,1.5,4</w:t>
      </w:r>
    </w:p>
    <w:p w14:paraId="07449CB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OL,Dion Dawkins,23,2017,82,68,89,90,78,73,0.8,4</w:t>
      </w:r>
    </w:p>
    <w:p w14:paraId="6E3C6E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OL,Conor McDermott,25,2017,69,59,86,84,74,75,0.4,4</w:t>
      </w:r>
    </w:p>
    <w:p w14:paraId="1F5D49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CB,Tre'Davious White,22,2017,88,77,89,85,90,81,2.3,4</w:t>
      </w:r>
    </w:p>
    <w:p w14:paraId="58D81C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LB,Matt Milano,23,2017,78,58,91,83,83,75,0.4,4</w:t>
      </w:r>
    </w:p>
    <w:p w14:paraId="75BA91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S,Trae Elston,23,2016,67,50,83,77,89,72,0.3,2</w:t>
      </w:r>
    </w:p>
    <w:p w14:paraId="11705B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OL,Reid Ferguson,23,2016,73,50,87,50,46,75,0.3,2</w:t>
      </w:r>
    </w:p>
    <w:p w14:paraId="1E860F2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LB,Deon Lacey,27,2013,69,63,84,75,77,77,0.4,2</w:t>
      </w:r>
    </w:p>
    <w:p w14:paraId="17FFB93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LB,Tanner Vallejo,23,2017,72,55,83,84,82,75,0.4,4</w:t>
      </w:r>
    </w:p>
    <w:p w14:paraId="4870298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11F4DCC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DOLPHINS</w:t>
      </w:r>
    </w:p>
    <w:p w14:paraId="79C6B0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Miami Dolphins,MIA</w:t>
      </w:r>
    </w:p>
    <w:p w14:paraId="567BB75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QB,Jay Cutler,34,2006,59,75,80,95,77,50,6,1</w:t>
      </w:r>
    </w:p>
    <w:p w14:paraId="6335997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LB,Rey Maualuga,30,2009,64,73,92,85,87,75,0.6,1</w:t>
      </w:r>
    </w:p>
    <w:p w14:paraId="1A4E27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OL,John Denney,39,2005,76,87,87,74,52,65,0.6,1</w:t>
      </w:r>
    </w:p>
    <w:p w14:paraId="4341D0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OL,Ted Larsen,30,2010,80,72,88,79,80,73,1.4,3</w:t>
      </w:r>
    </w:p>
    <w:p w14:paraId="4EDE039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OL,Mike Pouncey,28,2011,86,81,80,88,74,74,6,4</w:t>
      </w:r>
    </w:p>
    <w:p w14:paraId="363D36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OL,Sam Young,30,2010,80,72,84,83,81,75,0.6,1</w:t>
      </w:r>
    </w:p>
    <w:p w14:paraId="65620E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S,Reshad Jones,29,2010,79,93,84,89,86,84,7.9,6</w:t>
      </w:r>
    </w:p>
    <w:p w14:paraId="7DDF5B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WR,Anthony Fasano,33,2006,49,79,88,77,76,69,2.4,1</w:t>
      </w:r>
    </w:p>
    <w:p w14:paraId="7CB662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DL,Cameron Wake,35,2009,56,91,88,85,85,88,5.1,2</w:t>
      </w:r>
    </w:p>
    <w:p w14:paraId="7BE0B2C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WR,Julius Thomas,29,2011,71,77,83,84,85,81,3.7,2</w:t>
      </w:r>
    </w:p>
    <w:p w14:paraId="763889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S,Nate Allen,30,2010,69,76,82,84,86,70,3.2,1</w:t>
      </w:r>
    </w:p>
    <w:p w14:paraId="71EE16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DL,Ndamukong Suh,30,2010,76,85,95,98,99,91,14.5,4</w:t>
      </w:r>
    </w:p>
    <w:p w14:paraId="55DD67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QB,Matt Moore,33,2007,73,78,91,84,78,50,1.3,1</w:t>
      </w:r>
    </w:p>
    <w:p w14:paraId="29DF02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LB,Kiko Alonso,27,2013,76,81,85,87,80,81,5.4,4</w:t>
      </w:r>
    </w:p>
    <w:p w14:paraId="6B74CFD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OL,Jermon Bushrod,33,2007,72,81,91,87,72,72,2.2,1</w:t>
      </w:r>
    </w:p>
    <w:p w14:paraId="7B55BCB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S,TJ McDonald,26,2013,78,77,85,85,86,66,0.2,5</w:t>
      </w:r>
    </w:p>
    <w:p w14:paraId="2335F4C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LB,Lawrence Timmons,31,2007,75,86,90,86,84,84,5.2,2</w:t>
      </w:r>
    </w:p>
    <w:p w14:paraId="67FC3B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CB,Alterraun Verner,29,2010,62,67,86,84,86,84,0.5,1</w:t>
      </w:r>
    </w:p>
    <w:p w14:paraId="52875D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DL,William Hayes,32,2008,73,85,88,85,91,88,4,1</w:t>
      </w:r>
    </w:p>
    <w:p w14:paraId="2E193B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WR,Kenny Stills,25,2013,84,85,88,86,92,80,5.8,4</w:t>
      </w:r>
    </w:p>
    <w:p w14:paraId="190D84B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QB,Ryan Tannehill,29,2012,75,81,94,91,81,74,13.5,4</w:t>
      </w:r>
    </w:p>
    <w:p w14:paraId="36A8E55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DL,Andre Branch,28,2012,73,77,79,71,75,84,6,3</w:t>
      </w:r>
    </w:p>
    <w:p w14:paraId="0873801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S,Michael Thomas,27,2012,78,75,87,84,86,67,1.1,1</w:t>
      </w:r>
    </w:p>
    <w:p w14:paraId="5206D13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RB,MarQueis Gray,28,2013,66,70,85,74,81,78,0.7,2</w:t>
      </w:r>
    </w:p>
    <w:p w14:paraId="6A9629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CB,Walt Aikens,26,2014,69,65,87,82,89,68,0.5,1</w:t>
      </w:r>
    </w:p>
    <w:p w14:paraId="1DB9E53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DL,Terrence Fede,26,2014,69,57,86,76,80,85,0.3,1</w:t>
      </w:r>
    </w:p>
    <w:p w14:paraId="7F9ACB0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OL,Ja'Wuan James,25,2014,84,84,86,84,73,80,2.8,2</w:t>
      </w:r>
    </w:p>
    <w:p w14:paraId="706B2B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QB,David Fales,27,2014,63,55,90,83,79,55,0.4,1</w:t>
      </w:r>
    </w:p>
    <w:p w14:paraId="5A61456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WR,Jarvis Landry,25,2014,89,87,91,96,91,88,0.6,1</w:t>
      </w:r>
    </w:p>
    <w:p w14:paraId="60B093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K,Cody Parkey,25,2014,67,55,86,94,81,55,0.4,1</w:t>
      </w:r>
    </w:p>
    <w:p w14:paraId="710C05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RB,Senorise Perry,26,2014,65,51,84,70,92,78,0.4,2</w:t>
      </w:r>
    </w:p>
    <w:p w14:paraId="753681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RB,Damien Williams,25,2014,79,73,85,82,91,83,1.1,1</w:t>
      </w:r>
    </w:p>
    <w:p w14:paraId="4716A91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WR,DeVante Parker,24,2015,90,87,87,89,91,80,2.5,2</w:t>
      </w:r>
    </w:p>
    <w:p w14:paraId="4B60CC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DL,Jordan Phillips,25,2015,68,70,74,89,87,79,0.9,2</w:t>
      </w:r>
    </w:p>
    <w:p w14:paraId="5BA3E6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LB,Stephone Anthony,25,2015,75,69,83,84,83,82,1.7,2</w:t>
      </w:r>
    </w:p>
    <w:p w14:paraId="39D8A8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CB,Bobby McCain,24,2015,85,78,86,86,89,66,0.4,2</w:t>
      </w:r>
    </w:p>
    <w:p w14:paraId="47B877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LB,Mike Hull,26,2015,73,69,88,83,87,79,0.4,1</w:t>
      </w:r>
    </w:p>
    <w:p w14:paraId="0ADE889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OL,Jesse Davis,26,2015,69,59,88,84,74,72,0.3,2</w:t>
      </w:r>
    </w:p>
    <w:p w14:paraId="1629A3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RB,Kenyan Drake,23,2016,76,65,82,73,91,81,0.6,3</w:t>
      </w:r>
    </w:p>
    <w:p w14:paraId="56699FA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WR,Leonte Carroo,23,2016,69,61,87,83,89,73,0.6,3</w:t>
      </w:r>
    </w:p>
    <w:p w14:paraId="2D1EA0B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OL,Laremy Tunsil,23,2016,74,77,91,88,80,73,3,3</w:t>
      </w:r>
    </w:p>
    <w:p w14:paraId="0B0928B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OL,Jake Brendel,25,2016,66,50,90,80,74,75,0.3,1</w:t>
      </w:r>
    </w:p>
    <w:p w14:paraId="796A99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CB,Xavien Howard,24,2016,79,65,90,84,91,72,1.3,3</w:t>
      </w:r>
    </w:p>
    <w:p w14:paraId="09A265A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S,Jordan Lucas,24,2016,64,48,85,79,91,68,0.4,3</w:t>
      </w:r>
    </w:p>
    <w:p w14:paraId="3621F9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WR,Jakeem Grant,25,2016,58,51,84,80,96,75,0.4,3</w:t>
      </w:r>
    </w:p>
    <w:p w14:paraId="506400B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OL,Isaac Asiata,25,2017,74,57,92,92,79,76,0.4,4</w:t>
      </w:r>
    </w:p>
    <w:p w14:paraId="277B44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DL,Charles Harris,22,2017,74,68,85,76,79,88,2.5,4</w:t>
      </w:r>
    </w:p>
    <w:p w14:paraId="3EF107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DL,Vincent Taylor,23,2017,69,63,87,84,82,77,0.4,4</w:t>
      </w:r>
    </w:p>
    <w:p w14:paraId="3FAAEA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DL,Davon Godchaux,23,2017,82,67,85,85,84,81,0.4,4</w:t>
      </w:r>
    </w:p>
    <w:p w14:paraId="1AE110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CB,Cordrea Tankersley,24,2017,74,62,92,79,92,79,0.6,4</w:t>
      </w:r>
    </w:p>
    <w:p w14:paraId="4741A4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OL,Zach Sterup,25,2016,64,54,85,86,79,73,0.3,1</w:t>
      </w:r>
    </w:p>
    <w:p w14:paraId="3C40A75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K,Matt Haack,23,2017,65,54,80,96,77,54,0.3,3</w:t>
      </w:r>
    </w:p>
    <w:p w14:paraId="175FF1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CB,Torry McTyer,22,2017,67,52,84,79,92,61,0.3,3</w:t>
      </w:r>
    </w:p>
    <w:p w14:paraId="56D38B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LB,Chase Allen,24,2017,70,65,88,83,82,79,0.3,3</w:t>
      </w:r>
    </w:p>
    <w:p w14:paraId="0C8CE2A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S,Maurice Smith,22,2017,77,56,84,76,85,64,0.3,3</w:t>
      </w:r>
    </w:p>
    <w:p w14:paraId="13E0EC7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36DBDD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PATRIOTS</w:t>
      </w:r>
    </w:p>
    <w:p w14:paraId="2BC5D7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 England Patriots,NE</w:t>
      </w:r>
    </w:p>
    <w:p w14:paraId="5FF84ED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DL,Alan Branch,33,2007,48,73,81,91,90,77,3.1,2</w:t>
      </w:r>
    </w:p>
    <w:p w14:paraId="53F6A3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RB,Dion Lewis,27,2011,83,83,80,81,91,85,1,1</w:t>
      </w:r>
    </w:p>
    <w:p w14:paraId="37E440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OL,Marcus Cannon,29,2011,88,87,79,92,85,73,4.7,5</w:t>
      </w:r>
    </w:p>
    <w:p w14:paraId="4A81D1A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OL,Nate Solder,29,2011,89,88,87,90,74,73,8.5,1</w:t>
      </w:r>
    </w:p>
    <w:p w14:paraId="7155F8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DL,Lawrence Guy,27,2011,80,81,88,84,86,81,2.6,4</w:t>
      </w:r>
    </w:p>
    <w:p w14:paraId="0A3581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WR,Martellus Bennett,30,2008,75,84,87,86,79,75,5.4,3</w:t>
      </w:r>
    </w:p>
    <w:p w14:paraId="41B0F1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DL,Ricky Jean-Francois,31,2009,65,73,79,84,86,81,0.5,1</w:t>
      </w:r>
    </w:p>
    <w:p w14:paraId="3C2418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RB,James Develin,29,2010,75,84,87,69,70,65,0.8,2</w:t>
      </w:r>
    </w:p>
    <w:p w14:paraId="4FDF7B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LB,David Harris,33,2007,67,76,92,87,85,76,1.9,2</w:t>
      </w:r>
    </w:p>
    <w:p w14:paraId="4B9586A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RB,Brandon Bolden,27,2012,72,71,86,80,88,80,0.5,1</w:t>
      </w:r>
    </w:p>
    <w:p w14:paraId="425CA2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S,Devin McCourty,30,2010,79,92,91,92,90,72,7.5,3</w:t>
      </w:r>
    </w:p>
    <w:p w14:paraId="76E005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WR,Rob Gronkowski,28,2010,73,94,85,96,83,80,6.5,3</w:t>
      </w:r>
    </w:p>
    <w:p w14:paraId="0B50E7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S,Patrick Chung,30,2009,69,83,94,85,86,72,2.1,2</w:t>
      </w:r>
    </w:p>
    <w:p w14:paraId="39D600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QB,Tom Brady,40,2000,69,99,98,95,98,53,15,3</w:t>
      </w:r>
    </w:p>
    <w:p w14:paraId="61CB7D8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K,Stephen Gostkowski,33,2006,63,60,81,94,82,60,3.5,2</w:t>
      </w:r>
    </w:p>
    <w:p w14:paraId="569CA4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WR,Matthew Slater,32,2008,70,81,86,74,87,75,1.3,1</w:t>
      </w:r>
    </w:p>
    <w:p w14:paraId="52541CC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QB,Brian Hoyer,32,2009,70,77,82,90,78,47,4.8,2</w:t>
      </w:r>
    </w:p>
    <w:p w14:paraId="7FE0FF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WR,Julian Edelman,31,2009,75,96,89,90,86,86,4.4,3</w:t>
      </w:r>
    </w:p>
    <w:p w14:paraId="75C3DD7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WR,Danny Amendola,32,2008,71,85,87,89,84,80,2.7,1</w:t>
      </w:r>
    </w:p>
    <w:p w14:paraId="7614939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S,Duron Harmon,26,2013,81,79,87,85,88,64,3.3,4</w:t>
      </w:r>
    </w:p>
    <w:p w14:paraId="0E700FC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WR,Chris Hogan,29,2011,79,90,85,93,88,79,2.4,2</w:t>
      </w:r>
    </w:p>
    <w:p w14:paraId="7C1B31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RB,Mike Gillislee,27,2013,81,81,87,86,88,85,1.9,2</w:t>
      </w:r>
    </w:p>
    <w:p w14:paraId="3A58D2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CB,Stephon Gilmore,27,2012,80,81,89,88,92,69,9.9,5</w:t>
      </w:r>
    </w:p>
    <w:p w14:paraId="7C964F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LB,Shea McClellin,28,2012,64,78,84,82,77,78,2.3,2</w:t>
      </w:r>
    </w:p>
    <w:p w14:paraId="2D7B4E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LB,Dont'a Hightower,27,2012,80,90,91,94,93,83,6.8,4</w:t>
      </w:r>
    </w:p>
    <w:p w14:paraId="6E8910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WR,Dwayne Allen,27,2012,85,82,85,84,76,70,5,3</w:t>
      </w:r>
    </w:p>
    <w:p w14:paraId="1B58C4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S,Nate Ebner,29,2012,64,62,95,80,87,74,0.7,1</w:t>
      </w:r>
    </w:p>
    <w:p w14:paraId="37756BC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RB,Rex Burkhead,27,2013,77,79,90,85,84,84,2.5,1</w:t>
      </w:r>
    </w:p>
    <w:p w14:paraId="2EB4C9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CB,Johnson Bademosi,27,2012,77,64,89,85,90,77,1.9,1</w:t>
      </w:r>
    </w:p>
    <w:p w14:paraId="68939E1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K,Ryan Allen,27,2013,74,59,84,91,80,59,1.6,2</w:t>
      </w:r>
    </w:p>
    <w:p w14:paraId="0223F82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OL,LaAdrian Waddle,26,2013,81,72,83,87,73,73,0.8,1</w:t>
      </w:r>
    </w:p>
    <w:p w14:paraId="38F39A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LB,Kyle Van Noy,26,2014,78,74,84,83,79,81,1.1,1</w:t>
      </w:r>
    </w:p>
    <w:p w14:paraId="748C519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OL,Cameron Fleming,25,2014,78,72,84,85,74,79,1.1,1</w:t>
      </w:r>
    </w:p>
    <w:p w14:paraId="4623F6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DL,Cassius Marsh,25,2014,81,72,89,66,71,82,0.5,1</w:t>
      </w:r>
    </w:p>
    <w:p w14:paraId="6CA576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RB,James White,25,2014,79,78,83,82,89,83,2.5,4</w:t>
      </w:r>
    </w:p>
    <w:p w14:paraId="22C3B1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LB,Marquis Flowers,25,2014,64,63,84,71,76,81,0.4,1</w:t>
      </w:r>
    </w:p>
    <w:p w14:paraId="486B7E0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LB,Trevor Reilly,29,2014,64,64,86,76,80,75,0.4,1</w:t>
      </w:r>
    </w:p>
    <w:p w14:paraId="5ECE07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WR,Brandin Cooks,24,2014,91,87,88,90,96,83,2.5,2</w:t>
      </w:r>
    </w:p>
    <w:p w14:paraId="210139E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CB,Malcolm Butler,27,2014,88,90,85,90,89,81,2.3,1</w:t>
      </w:r>
    </w:p>
    <w:p w14:paraId="4717D6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WR,Phillip Dorsett,24,2015,84,72,78,84,96,78,1.8,2</w:t>
      </w:r>
    </w:p>
    <w:p w14:paraId="788B9B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OL,Shaq Mason,24,2015,84,86,85,87,92,75,0.5,2</w:t>
      </w:r>
    </w:p>
    <w:p w14:paraId="1ECECD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Cardona,25,2015,61,48,86,82,46,67,0.4,2</w:t>
      </w:r>
    </w:p>
    <w:p w14:paraId="7EB046C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DL,Trey Flowers,24,2015,75,80,89,87,89,86,0.5,2</w:t>
      </w:r>
    </w:p>
    <w:p w14:paraId="4B9929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DL,Malcom Brown,23,2015,86,82,82,85,87,81,1.7,2</w:t>
      </w:r>
    </w:p>
    <w:p w14:paraId="4DDDA7A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CB,Eric Rowe,25,2015,69,66,85,85,91,77,1,2</w:t>
      </w:r>
    </w:p>
    <w:p w14:paraId="4B74852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S,Jordan Richards,24,2015,76,59,90,81,86,73,0.7,2</w:t>
      </w:r>
    </w:p>
    <w:p w14:paraId="502630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S,Brandon King,24,2015,74,61,83,81,89,54,0.4,1</w:t>
      </w:r>
    </w:p>
    <w:p w14:paraId="6425EC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OL,David Andrews,25,2015,84,88,88,86,85,73,1.7,4</w:t>
      </w:r>
    </w:p>
    <w:p w14:paraId="1DF7AF4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OL,Ted Karras,24,2016,69,54,90,86,80,75,0.4,3</w:t>
      </w:r>
    </w:p>
    <w:p w14:paraId="420B2A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CB,Jonathan Jones,24,2016,81,62,78,82,95,61,0.3,2</w:t>
      </w:r>
    </w:p>
    <w:p w14:paraId="417C94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Thuney,25,2016,83,83,90,86,74,78,0.6,3</w:t>
      </w:r>
    </w:p>
    <w:p w14:paraId="63696B2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LB,Elandon Roberts,23,2016,86,73,86,86,87,79,0.4,3</w:t>
      </w:r>
    </w:p>
    <w:p w14:paraId="5E41E14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DL,Deatrich Wise Jr.,23,2017,71,69,81,85,86,83,0.5,4</w:t>
      </w:r>
    </w:p>
    <w:p w14:paraId="206C86F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OL,Cole Croston,24,2017,69,53,85,82,78,72,0.3,3</w:t>
      </w:r>
    </w:p>
    <w:p w14:paraId="7E8346B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WR,Jacob Hollister,24,2017,71,58,88,78,84,78,0.3,3</w:t>
      </w:r>
    </w:p>
    <w:p w14:paraId="0D3DAE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12622F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JETS</w:t>
      </w:r>
    </w:p>
    <w:p w14:paraId="5BC09F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 York Jets,NYJ</w:t>
      </w:r>
    </w:p>
    <w:p w14:paraId="07C586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RB,Matt Forte,32,2008,69,79,89,88,87,84,3,2</w:t>
      </w:r>
    </w:p>
    <w:p w14:paraId="3FCB3F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CB,Buster Skrine,28,2011,71,77,85,86,91,72,4.5,2</w:t>
      </w:r>
    </w:p>
    <w:p w14:paraId="734E4B5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OL,Ben Ijalana,28,2011,70,64,85,86,75,73,3.7,2</w:t>
      </w:r>
    </w:p>
    <w:p w14:paraId="1DAD08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OL,James Carpenter,28,2011,75,78,87,90,73,79,3.4,2</w:t>
      </w:r>
    </w:p>
    <w:p w14:paraId="12240E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WR,Jeremy Kerley,29,2011,73,78,86,86,86,80,0.5,1</w:t>
      </w:r>
    </w:p>
    <w:p w14:paraId="0C48264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DL,Muhammad Wilkerson,28,2011,70,82,92,94,97,88,12.1,4</w:t>
      </w:r>
    </w:p>
    <w:p w14:paraId="46F174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LB,Bruce Carter,29,2011,69,72,77,83,82,83,0.5,1</w:t>
      </w:r>
    </w:p>
    <w:p w14:paraId="381C50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RB,Bilal Powell,29,2011,78,88,85,86,88,84,2.8,2</w:t>
      </w:r>
    </w:p>
    <w:p w14:paraId="314508E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QB,Josh McCown,38,2002,46,84,83,85,79,50,5.4,1</w:t>
      </w:r>
    </w:p>
    <w:p w14:paraId="4074954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OL,Brian Winters,26,2013,84,84,87,84,73,74,4.3,4</w:t>
      </w:r>
    </w:p>
    <w:p w14:paraId="538FF0E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DL,Steve McLendon,31,2009,67,77,84,86,91,82,2.5,2</w:t>
      </w:r>
    </w:p>
    <w:p w14:paraId="5419B0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CB,Morris Claiborne,27,2012,72,74,82,86,90,61,4.2,1</w:t>
      </w:r>
    </w:p>
    <w:p w14:paraId="7895E0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LB,Demario Davis,28,2012,68,80,85,86,89,84,1.4,1</w:t>
      </w:r>
    </w:p>
    <w:p w14:paraId="28BFE3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OL,Kelvin Beachum,28,2012,84,82,86,84,74,78,5.7,3</w:t>
      </w:r>
    </w:p>
    <w:p w14:paraId="6483BA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LB,Julian Stanford,27,2012,74,66,80,79,82,84,0.4,1</w:t>
      </w:r>
    </w:p>
    <w:p w14:paraId="2C8D7F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WR,Jermaine Kearse,27,2012,78,86,92,86,90,79,3.8,2</w:t>
      </w:r>
    </w:p>
    <w:p w14:paraId="4B74237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DL,David Bass,27,2013,78,67,86,75,74,82,0.5,1</w:t>
      </w:r>
    </w:p>
    <w:p w14:paraId="41807C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LB,Josh Martin,26,2013,70,62,84,76,80,75,1.3,2</w:t>
      </w:r>
    </w:p>
    <w:p w14:paraId="793B85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S,Rontez Miles,29,2013,60,67,89,82,85,73,0.3,1</w:t>
      </w:r>
    </w:p>
    <w:p w14:paraId="7B6C81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DL,Ed Stinson,27,2014,67,63,80,88,85,74,0.4,1</w:t>
      </w:r>
    </w:p>
    <w:p w14:paraId="0CB4627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OL,Wesley Johnson,26,2014,75,77,90,83,73,71,1.6,1</w:t>
      </w:r>
    </w:p>
    <w:p w14:paraId="7F3306C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WR,Austin S-Jenkins,25,2014,72,71,81,83,87,73,1.1,1</w:t>
      </w:r>
    </w:p>
    <w:p w14:paraId="639841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S,Terrence Brooks,25,2014,73,69,83,84,91,62,0.4,1</w:t>
      </w:r>
    </w:p>
    <w:p w14:paraId="631F895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OL,Dakota Dozier,26,2014,67,71,87,83,79,73,0.4,1</w:t>
      </w:r>
    </w:p>
    <w:p w14:paraId="4BE3BA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DL,Kony Ealy,26,2014,84,78,85,81,82,88,0.5,1</w:t>
      </w:r>
    </w:p>
    <w:p w14:paraId="7A672A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K,Chandler Catanzaro,26,2014,63,57,82,95,82,57,0.5,1</w:t>
      </w:r>
    </w:p>
    <w:p w14:paraId="62D532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CB,Robert Nelson,27,2014,73,62,86,82,90,71,0.3,1</w:t>
      </w:r>
    </w:p>
    <w:p w14:paraId="27F300D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DL,Mike Pennel,26,2014,70,67,83,87,85,77,0.6,1</w:t>
      </w:r>
    </w:p>
    <w:p w14:paraId="307390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OL,Jonotthan Harrison,26,2014,76,74,86,87,72,72,0.5,1</w:t>
      </w:r>
    </w:p>
    <w:p w14:paraId="5C8E412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OL,Brent Qvale,26,2014,71,67,87,76,77,73,0.3,1</w:t>
      </w:r>
    </w:p>
    <w:p w14:paraId="5866700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QB,Bryce Petty,26,2015,65,61,83,91,75,63,0.5,2</w:t>
      </w:r>
    </w:p>
    <w:p w14:paraId="6CE578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WR,Neal Sterling,25,2015,66,55,85,75,85,79,0.4,1</w:t>
      </w:r>
    </w:p>
    <w:p w14:paraId="3A4779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DL,Obum Gwacham,26,2015,66,58,81,74,74,84,0.4,2</w:t>
      </w:r>
    </w:p>
    <w:p w14:paraId="630280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DL,Leonard Williams,23,2015,89,84,82,87,90,86,4.6,2</w:t>
      </w:r>
    </w:p>
    <w:p w14:paraId="71FD5EC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DL,Xavier Cooper,26,2015,69,67,87,83,81,82,0.5,2</w:t>
      </w:r>
    </w:p>
    <w:p w14:paraId="202AA76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LB,Lorenzo Mauldin,25,2015,67,69,84,79,81,77,0.6,2</w:t>
      </w:r>
    </w:p>
    <w:p w14:paraId="1F64040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CB,Darryl Roberts,27,2015,75,65,79,86,92,55,0.4,2</w:t>
      </w:r>
    </w:p>
    <w:p w14:paraId="5AFBB8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WR,Eric Tomlinson,25,2015,73,64,85,77,80,62,0.3,1</w:t>
      </w:r>
    </w:p>
    <w:p w14:paraId="05D8F1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QB,Christian Hackenberg,22,2016,72,66,87,95,70,55,0.9,3</w:t>
      </w:r>
    </w:p>
    <w:p w14:paraId="6EAB26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OL,Brandon Shell,25,2016,79,70,90,82,73,73,0.4,3</w:t>
      </w:r>
    </w:p>
    <w:p w14:paraId="36FD1D9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LB,Darron Lee,23,2016,73,74,89,80,79,84,2.4,3</w:t>
      </w:r>
    </w:p>
    <w:p w14:paraId="2764A82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LB,Jordan Jenkins,23,2016,77,72,81,82,86,78,0.6,3</w:t>
      </w:r>
    </w:p>
    <w:p w14:paraId="5B92F35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CB,Juston Burris,24,2016,70,63,90,82,88,74,0.5,3</w:t>
      </w:r>
    </w:p>
    <w:p w14:paraId="2F8F673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CB,Rashard Robinson,22,2016,74,76,90,86,93,55,0.5,3</w:t>
      </w:r>
    </w:p>
    <w:p w14:paraId="2B7886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K,Lachlan Edwards,25,2016,60,54,80,91,75,54,0.4,3</w:t>
      </w:r>
    </w:p>
    <w:p w14:paraId="49C4E41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RB,Lawrence Thomas,24,2016,70,65,85,59,73,63,0.3,2</w:t>
      </w:r>
    </w:p>
    <w:p w14:paraId="216FB9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WR,Robby Anderson,24,2016,85,76,82,83,94,74,0.3,2</w:t>
      </w:r>
    </w:p>
    <w:p w14:paraId="561DC7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LB,Freddie Bishop,27,2013,69,54,89,77,83,74,0.3,1</w:t>
      </w:r>
    </w:p>
    <w:p w14:paraId="4F89F8F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WR,ArDarius Stewart,24,2017,72,67,86,83,89,81,0.6,4</w:t>
      </w:r>
    </w:p>
    <w:p w14:paraId="7B215A6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S,Marcus Maye,24,2017,76,68,86,82,90,77,1.4,4</w:t>
      </w:r>
    </w:p>
    <w:p w14:paraId="4996C5A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S,Jamal Adams,22,2017,82,74,90,83,91,81,5.5,4</w:t>
      </w:r>
    </w:p>
    <w:p w14:paraId="3828E75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WR,Chad Hansen,22,2017,67,61,86,84,89,73,0.5,4</w:t>
      </w:r>
    </w:p>
    <w:p w14:paraId="143FC86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RB,Elijah McGuire,23,2017,74,57,87,86,89,88,0.4,4</w:t>
      </w:r>
    </w:p>
    <w:p w14:paraId="6DF6E7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CB,Derrick Jones,23,2017,71,50,85,79,90,62,0.4,4</w:t>
      </w:r>
    </w:p>
    <w:p w14:paraId="341E4D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OL,Thomas Hennessy,23,2017,66,57,83,64,46,69,0.3,3</w:t>
      </w:r>
    </w:p>
    <w:p w14:paraId="0985F36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72D792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TEXANS</w:t>
      </w:r>
    </w:p>
    <w:p w14:paraId="532AA11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Houston Texans,HOU</w:t>
      </w:r>
    </w:p>
    <w:p w14:paraId="257404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CB,Johnathan Joseph,33,2006,74,87,84,89,89,68,4,1</w:t>
      </w:r>
    </w:p>
    <w:p w14:paraId="6EEE73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OL,Jon Weeks,31,2010,67,74,85,69,48,65,0.6,3</w:t>
      </w:r>
    </w:p>
    <w:p w14:paraId="4CDF7E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OL,Chris Clark,32,2008,76,77,80,86,77,73,2.1,1</w:t>
      </w:r>
    </w:p>
    <w:p w14:paraId="350070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QB,Josh Johnson,31,2008,67,62,86,87,72,66,0.5,1</w:t>
      </w:r>
    </w:p>
    <w:p w14:paraId="6CD9BB5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OL,Derek Newton,30,2011,77,84,84,87,83,72,2.9,3</w:t>
      </w:r>
    </w:p>
    <w:p w14:paraId="77F4B1E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RB,Jordan Todman,27,2011,69,60,82,77,89,83,0.5,1</w:t>
      </w:r>
    </w:p>
    <w:p w14:paraId="015AA9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DL,JJ Watt,28,2011,72,92,89,97,99,89,11.2,5</w:t>
      </w:r>
    </w:p>
    <w:p w14:paraId="0E1D4DC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S,Marcus Gilchrist,29,2011,75,79,89,88,88,79,2.3,1</w:t>
      </w:r>
    </w:p>
    <w:p w14:paraId="153DB99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S,Eddie Pleasant,29,2012,71,75,91,81,87,73,0.6,1</w:t>
      </w:r>
    </w:p>
    <w:p w14:paraId="7C05A33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LB,Lamarr Houston,30,2010,69,82,82,82,87,76,0.5,1</w:t>
      </w:r>
    </w:p>
    <w:p w14:paraId="7F5376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K,Shane Lechler,41,2000,47,69,81,88,86,69,1.5,1</w:t>
      </w:r>
    </w:p>
    <w:p w14:paraId="40040A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WR,DeAndre Hopkins,25,2013,91,93,93,93,92,81,2.4,5</w:t>
      </w:r>
    </w:p>
    <w:p w14:paraId="7622005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CB,Kareem Jackson,29,2010,65,79,83,83,89,72,6.4,2</w:t>
      </w:r>
    </w:p>
    <w:p w14:paraId="11735E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LB,Brian Cushing,30,2009,75,85,91,82,85,81,6.1,3</w:t>
      </w:r>
    </w:p>
    <w:p w14:paraId="120C63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LB,Jelani Jenkins,25,2013,82,75,87,79,79,83,0.5,1</w:t>
      </w:r>
    </w:p>
    <w:p w14:paraId="003F528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OL,Breno Giacomini,32,2008,75,72,87,84,86,70,2.1,1</w:t>
      </w:r>
    </w:p>
    <w:p w14:paraId="184E59E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LB,Whitney Mercilus,27,2012,86,84,87,87,84,81,4.7,3</w:t>
      </w:r>
    </w:p>
    <w:p w14:paraId="10DC416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OL,Jeff Allen,27,2012,72,74,81,87,73,72,4.5,3</w:t>
      </w:r>
    </w:p>
    <w:p w14:paraId="6CC6A52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RB,Lamar Miller,26,2012,89,87,85,87,92,90,4,3</w:t>
      </w:r>
    </w:p>
    <w:p w14:paraId="1BBAC2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WR,Ryan Griffin,27,2013,76,72,86,82,75,72,1.8,3</w:t>
      </w:r>
    </w:p>
    <w:p w14:paraId="66B767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LB,Jadeveon Clowney,24,2014,82,79,80,84,85,86,6.5,2</w:t>
      </w:r>
    </w:p>
    <w:p w14:paraId="251033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WR,CJ Fiedorowicz,26,2014,85,80,91,85,81,67,0.7,1</w:t>
      </w:r>
    </w:p>
    <w:p w14:paraId="7992D56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OL,Xavier Su'a-Filo,26,2014,79,73,88,85,74,72,1.2,1</w:t>
      </w:r>
    </w:p>
    <w:p w14:paraId="111209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S,Andre Hal,25,2014,78,82,86,87,92,58,0.5,1</w:t>
      </w:r>
    </w:p>
    <w:p w14:paraId="7BF1B4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QB,Tom Savage,27,2014,66,66,87,93,74,55,0.4,1</w:t>
      </w:r>
    </w:p>
    <w:p w14:paraId="029534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RB,Alfred Blue,26,2014,76,76,80,83,87,79,0.4,1</w:t>
      </w:r>
    </w:p>
    <w:p w14:paraId="31076F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RB,Jay Prosch,25,2014,79,75,92,72,81,67,0.4,1</w:t>
      </w:r>
    </w:p>
    <w:p w14:paraId="054ED6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WR,Bruce Ellington,26,2014,78,76,89,84,91,83,0.4,1</w:t>
      </w:r>
    </w:p>
    <w:p w14:paraId="3C7893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DL,Brandon Dunn,25,2014,80,72,85,78,81,75,0.4,2</w:t>
      </w:r>
    </w:p>
    <w:p w14:paraId="78C0E4C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CB,Marcus Williams,26,2014,67,68,88,81,87,53,1.6,1</w:t>
      </w:r>
    </w:p>
    <w:p w14:paraId="1B15A9B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DL,Christian Covington,24,2015,77,73,77,78,80,80,0.4,2</w:t>
      </w:r>
    </w:p>
    <w:p w14:paraId="291CC26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LB,Benardrick McKinney,25,2015,81,81,88,87,81,84,1.1,2</w:t>
      </w:r>
    </w:p>
    <w:p w14:paraId="4F5A92A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CB,Kevin Johnson,25,2015,76,78,86,88,88,74,2.3,2</w:t>
      </w:r>
    </w:p>
    <w:p w14:paraId="60B800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S,Kurtis Drummond,25,2015,74,66,86,82,85,54,0.3,1</w:t>
      </w:r>
    </w:p>
    <w:p w14:paraId="0DFB22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OL,Greg Mancz,25,2015,72,68,88,87,72,77,0.3,1</w:t>
      </w:r>
    </w:p>
    <w:p w14:paraId="766D484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OL,Kendall Lamm,25,2015,74,69,88,77,82,72,0.3,1</w:t>
      </w:r>
    </w:p>
    <w:p w14:paraId="597B47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S,Corey Moore,24,2015,87,79,88,82,87,63,0.3,1</w:t>
      </w:r>
    </w:p>
    <w:p w14:paraId="696392F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LB,Brian Peters,29,2015,61,63,87,74,73,78,0.3,1</w:t>
      </w:r>
    </w:p>
    <w:p w14:paraId="2C0A553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WR,Will Fuller,23,2016,78,80,85,79,95,79,2.4,3</w:t>
      </w:r>
    </w:p>
    <w:p w14:paraId="237300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WR,Braxton Miller,25,2016,68,63,85,82,91,83,0.6,3</w:t>
      </w:r>
    </w:p>
    <w:p w14:paraId="0DE74E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OL,Nick Martin,24,2016,76,78,86,85,75,76,1,3</w:t>
      </w:r>
    </w:p>
    <w:p w14:paraId="7DBD2A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K,Ka'lmi Fairbairn,23,2016,61,48,80,88,87,48,0.3,2</w:t>
      </w:r>
    </w:p>
    <w:p w14:paraId="5D04E7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DL,DJ Reader,23,2016,83,81,86,87,86,79,0.4,3</w:t>
      </w:r>
    </w:p>
    <w:p w14:paraId="203AEB7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DL,Joel Heath,24,2016,80,71,85,82,82,81,0.3,2</w:t>
      </w:r>
    </w:p>
    <w:p w14:paraId="0F6727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LB,Brennan Scarlett,24,2016,69,65,79,72,79,77,0.3,2</w:t>
      </w:r>
    </w:p>
    <w:p w14:paraId="035848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WR,Stephen Anderson,24,2016,71,55,85,75,84,71,0.3,2</w:t>
      </w:r>
    </w:p>
    <w:p w14:paraId="6CE879D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LB,Ufomba Kamalu,25,2016,68,57,87,80,84,71,0.3,1</w:t>
      </w:r>
    </w:p>
    <w:p w14:paraId="2D9851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QB,Deshaun Watson,22,2017,82,79,91,88,79,78,3.3,4</w:t>
      </w:r>
    </w:p>
    <w:p w14:paraId="477109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RB,D'onta Foreman,21,2017,85,78,87,84,90,85,0.6,4</w:t>
      </w:r>
    </w:p>
    <w:p w14:paraId="5689D8C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OL,Julie'n Davenport,22,2017,79,63,86,85,77,77,0.5,4</w:t>
      </w:r>
    </w:p>
    <w:p w14:paraId="014ED6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OL,Kyle Fuller,23,2017,64,55,88,81,74,74,0.4,4</w:t>
      </w:r>
    </w:p>
    <w:p w14:paraId="48750B0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DL,Carlos Watkins,24,2017,76,56,87,86,84,83,0.5,4</w:t>
      </w:r>
    </w:p>
    <w:p w14:paraId="4D33FE0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LB,Zach Cunningham,23,2017,82,75,90,84,84,83,0.9,4</w:t>
      </w:r>
    </w:p>
    <w:p w14:paraId="5EA44D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LB,Dylan Cole,23,2017,64,58,87,81,86,80,0.3,3</w:t>
      </w:r>
    </w:p>
    <w:p w14:paraId="602E7EA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CB,Treston Decoud,24,2017,72,56,84,78,87,77,0.4,4</w:t>
      </w:r>
    </w:p>
    <w:p w14:paraId="72BE1DA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02840D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COLTS</w:t>
      </w:r>
    </w:p>
    <w:p w14:paraId="1EFDF1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Indianapolis Colts,IND</w:t>
      </w:r>
    </w:p>
    <w:p w14:paraId="0F172E8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DL,Al Woods,30,2010,70,75,82,93,92,78,1.2,2</w:t>
      </w:r>
    </w:p>
    <w:p w14:paraId="076148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OL,Anthony Castonzo,29,2011,81,89,85,89,93,73,6.9,3</w:t>
      </w:r>
    </w:p>
    <w:p w14:paraId="3A2898E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LB,Jabaal Sheard,28,2011,79,87,90,88,86,81,5.1,3</w:t>
      </w:r>
    </w:p>
    <w:p w14:paraId="427E5C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K,Adam Vinatieri,45,1996,55,72,84,88,94,72,1.8,1</w:t>
      </w:r>
    </w:p>
    <w:p w14:paraId="04C126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OL,Mike Person,29,2011,67,69,81,79,75,78,0.5,1</w:t>
      </w:r>
    </w:p>
    <w:p w14:paraId="00DDB5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RB,Frank Gore,34,2005,71,94,90,84,82,82,2.4,1</w:t>
      </w:r>
    </w:p>
    <w:p w14:paraId="54760A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S,Darius Butler,31,2009,65,79,90,86,89,60,2.7,1</w:t>
      </w:r>
    </w:p>
    <w:p w14:paraId="4F773B5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LB,Barkevious Mingo,27,2013,79,72,87,83,79,84,1.5,1</w:t>
      </w:r>
    </w:p>
    <w:p w14:paraId="2C2C637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DL,Johnathan Hankins,25,2013,80,86,83,93,93,81,5.4,3</w:t>
      </w:r>
    </w:p>
    <w:p w14:paraId="3DF033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LB,Jon Bostic,26,2013,76,72,86,82,80,78,0.4,1</w:t>
      </w:r>
    </w:p>
    <w:p w14:paraId="42FD579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DL,Margus Hunt,30,2013,62,70,84,85,82,83,1.2,2</w:t>
      </w:r>
    </w:p>
    <w:p w14:paraId="0C1505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QB,Scott Tolzien,30,2011,68,65,90,83,77,52,1.2,1</w:t>
      </w:r>
    </w:p>
    <w:p w14:paraId="1D8E74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WR,Kamar Aiken,28,2011,66,78,82,86,89,80,2.2,1</w:t>
      </w:r>
    </w:p>
    <w:p w14:paraId="7D1954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LB,John Simon,27,2013,84,78,88,83,86,80,2.7,3</w:t>
      </w:r>
    </w:p>
    <w:p w14:paraId="4FC4187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QB,Andrew Luck,28,2012,87,85,90,95,87,75,18.6,5</w:t>
      </w:r>
    </w:p>
    <w:p w14:paraId="30EA74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WR,TY Hilton,28,2012,78,95,88,92,94,82,8.8,4</w:t>
      </w:r>
    </w:p>
    <w:p w14:paraId="2D7C92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RB,Robert Turbin,28,2012,66,72,87,84,90,83,0.8,2</w:t>
      </w:r>
    </w:p>
    <w:p w14:paraId="1F0296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CB,Rashaan Melvin,28,2013,71,84,83,89,90,64,0.4,1</w:t>
      </w:r>
    </w:p>
    <w:p w14:paraId="414B3D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WR,Jack Doyle,27,2013,76,83,84,88,77,66,3.8,3</w:t>
      </w:r>
    </w:p>
    <w:p w14:paraId="7E95EE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WR,Brandon Williams,30,2013,67,66,80,73,86,71,0.5,1</w:t>
      </w:r>
    </w:p>
    <w:p w14:paraId="58F8CFC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CB,Pierre Desir,27,2014,74,62,86,83,88,62,0.5,1</w:t>
      </w:r>
    </w:p>
    <w:p w14:paraId="5C48C4B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WR,Donte Moncrief,24,2014,77,78,87,88,92,80,0.7,1</w:t>
      </w:r>
    </w:p>
    <w:p w14:paraId="6EAF60C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LB,Jeremiah George,25,2014,72,66,87,84,83,79,0.4,2</w:t>
      </w:r>
    </w:p>
    <w:p w14:paraId="592039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OL,Jack Mewhort,26,2014,82,81,88,89,72,79,0.7,1</w:t>
      </w:r>
    </w:p>
    <w:p w14:paraId="444D149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RB,Matt Jones,24,2015,76,73,80,79,89,83,0.5,2</w:t>
      </w:r>
    </w:p>
    <w:p w14:paraId="5C1CB9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OL,Denzelle Good,26,2015,74,77,79,87,79,82,0.4,2</w:t>
      </w:r>
    </w:p>
    <w:p w14:paraId="5515B2B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DL,Henry Anderson,26,2015,80,83,81,83,86,83,0.5,2</w:t>
      </w:r>
    </w:p>
    <w:p w14:paraId="3C759C0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S,Clayton Geathers,25,2015,83,80,87,84,87,78,0.5,2</w:t>
      </w:r>
    </w:p>
    <w:p w14:paraId="06EF7C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OL,Tyreek Burwell,25,2015,61,53,83,82,77,71,0.4,1</w:t>
      </w:r>
    </w:p>
    <w:p w14:paraId="2C9970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WR,Erik Swoope,25,2014,68,59,80,75,80,79,0.3,1</w:t>
      </w:r>
    </w:p>
    <w:p w14:paraId="157489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OL,Jeremy Vujnovich,27,2014,72,54,82,90,73,73,0.3,1</w:t>
      </w:r>
    </w:p>
    <w:p w14:paraId="32BC0D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QB,Jacoby Brissett,24,2016,74,72,90,94,78,77,0.6,3</w:t>
      </w:r>
    </w:p>
    <w:p w14:paraId="735FA3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OL,Le'Raven Clark,24,2016,72,59,89,81,80,72,0.6,3</w:t>
      </w:r>
    </w:p>
    <w:p w14:paraId="3703B27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Haeg,24,2016,74,73,91,83,75,73,0.4,3</w:t>
      </w:r>
    </w:p>
    <w:p w14:paraId="23E347A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OL,Ryan Kelly,24,2016,86,84,89,86,77,79,2.4,3</w:t>
      </w:r>
    </w:p>
    <w:p w14:paraId="61403D7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DL,Hassan Ridgeway,23,2016,71,56,78,87,88,85,0.5,3</w:t>
      </w:r>
    </w:p>
    <w:p w14:paraId="7881C9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LB,Joshua Perry,23,2016,75,58,90,85,84,75,0.5,3</w:t>
      </w:r>
    </w:p>
    <w:p w14:paraId="262A8E9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LB,Antonio Morrison,23,2016,75,67,83,82,83,77,0.5,3</w:t>
      </w:r>
    </w:p>
    <w:p w14:paraId="49ABEB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CB,DJ White,24,2016,66,54,89,81,89,69,0.4,3</w:t>
      </w:r>
    </w:p>
    <w:p w14:paraId="636DC8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S,TJ Green,22,2016,71,63,86,83,93,74,0.8,3</w:t>
      </w:r>
    </w:p>
    <w:p w14:paraId="05BC46C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WR,Chester Rogers,23,2016,81,70,85,83,89,78,0.3,2</w:t>
      </w:r>
    </w:p>
    <w:p w14:paraId="22F4C5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CB,Chris Milton,25,2016,72,55,89,79,92,76,0.3,1</w:t>
      </w:r>
    </w:p>
    <w:p w14:paraId="233815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S,Matthias Farley,25,2016,73,74,88,83,89,72,0.3,2</w:t>
      </w:r>
    </w:p>
    <w:p w14:paraId="398BAC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RB,Marlon Mack,21,2017,71,69,87,73,89,80,0.5,4</w:t>
      </w:r>
    </w:p>
    <w:p w14:paraId="3E58EC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S,Malik Hooker,21,2017,76,74,85,86,88,71,3,4</w:t>
      </w:r>
    </w:p>
    <w:p w14:paraId="74804B2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OL,Kyle Kalis,24,2017,69,56,84,88,73,74,0.3,3</w:t>
      </w:r>
    </w:p>
    <w:p w14:paraId="78CF441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LB,Tarell Basham,23,2017,81,64,89,78,80,76,0.6,4</w:t>
      </w:r>
    </w:p>
    <w:p w14:paraId="427355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LB,Anthony Walker Jr.,22,2017,74,58,93,83,84,74,0.4,4</w:t>
      </w:r>
    </w:p>
    <w:p w14:paraId="5DB575B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CB,Quincy Wilson,21,2017,74,62,88,79,88,67,1.2,4</w:t>
      </w:r>
    </w:p>
    <w:p w14:paraId="1572B66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OL,Luke Rhodes,25,2016,71,54,88,83,46,45,0.3,1</w:t>
      </w:r>
    </w:p>
    <w:p w14:paraId="6CCCE9C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RB,Darrell Daniels,23,2017,73,57,86,71,86,78,0.3,3</w:t>
      </w:r>
    </w:p>
    <w:p w14:paraId="0C317F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DL,Grover Stewart,24,2017,69,55,89,90,86,77,0.5,4</w:t>
      </w:r>
    </w:p>
    <w:p w14:paraId="61EFE7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CB,Nate Hairston,23,2017,74,63,86,83,88,72,0.4,4</w:t>
      </w:r>
    </w:p>
    <w:p w14:paraId="4B8691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K,Rigoberto Sanchez,23,2017,63,55,88,92,83,55,0.3,3</w:t>
      </w:r>
    </w:p>
    <w:p w14:paraId="0479AE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CB,Kenny Moore,22,2017,69,56,85,82,87,63,0.3,3</w:t>
      </w:r>
    </w:p>
    <w:p w14:paraId="4B234C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242C4A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JAGUARS</w:t>
      </w:r>
    </w:p>
    <w:p w14:paraId="523CB3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Jacksonville Jaguars,JAX</w:t>
      </w:r>
    </w:p>
    <w:p w14:paraId="7DCD18B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LB,Paul Posluszny,33,2007,52,88,92,86,84,82,3.5,1</w:t>
      </w:r>
    </w:p>
    <w:p w14:paraId="403B541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WR,Arrelious Benn,29,2010,71,71,80,75,84,78,0.6,2</w:t>
      </w:r>
    </w:p>
    <w:p w14:paraId="3F14F39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DL,Calais Campbell,31,2008,73,91,91,87,93,90,9.9,4</w:t>
      </w:r>
    </w:p>
    <w:p w14:paraId="21D25C9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DL,Marcell Dareus,27,2011,84,82,89,94,96,87,9.6,5</w:t>
      </w:r>
    </w:p>
    <w:p w14:paraId="1E36300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S,Barry Church,29,2010,70,74,94,80,85,79,3.9,4</w:t>
      </w:r>
    </w:p>
    <w:p w14:paraId="1FDD07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OL,Jermey Parnell,31,2009,75,81,82,84,73,76,3.8,3</w:t>
      </w:r>
    </w:p>
    <w:p w14:paraId="7D7AA73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QB,Chad Henne,32,2008,72,76,89,88,74,42,2.4,1</w:t>
      </w:r>
    </w:p>
    <w:p w14:paraId="656CFE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WR,Marcedes Lewis,33,2006,72,82,86,78,74,65,2.4,2</w:t>
      </w:r>
    </w:p>
    <w:p w14:paraId="217536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RB,Chris Ivory,29,2010,73,85,79,85,89,85,4.4,4</w:t>
      </w:r>
    </w:p>
    <w:p w14:paraId="28BAD1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DL,Malik Jackson,27,2012,74,79,87,83,88,84,9.5,5</w:t>
      </w:r>
    </w:p>
    <w:p w14:paraId="22090A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K,Brad Nortman,28,2012,67,62,84,90,82,62,1.3,3</w:t>
      </w:r>
    </w:p>
    <w:p w14:paraId="4FF1D5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OL,Matt Overton,32,2010,56,60,83,66,57,70,0.5,1</w:t>
      </w:r>
    </w:p>
    <w:p w14:paraId="0BA7420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S,Tashaun Gipson,27,2012,85,83,90,85,84,67,4.8,4</w:t>
      </w:r>
    </w:p>
    <w:p w14:paraId="2A9BE05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S,Peyton Thompson,27,2012,75,62,83,81,88,50,0.4,1</w:t>
      </w:r>
    </w:p>
    <w:p w14:paraId="38FABB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RB,Tommy Bohanon,27,2013,72,70,85,71,76,68,0.4,1</w:t>
      </w:r>
    </w:p>
    <w:p w14:paraId="05EBAF6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CB,AJ Bouye,26,2013,86,87,82,89,89,71,9.3,5</w:t>
      </w:r>
    </w:p>
    <w:p w14:paraId="3DB5A8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DL,Abry Jones,26,2013,86,81,84,88,87,77,2.3,4</w:t>
      </w:r>
    </w:p>
    <w:p w14:paraId="7D1440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LB,Lerentee McCray,27,2013,75,67,80,74,75,78,1.2,1</w:t>
      </w:r>
    </w:p>
    <w:p w14:paraId="0D089C6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OL,Patrick Omameh,28,2013,75,79,87,82,73,82,0.6,1</w:t>
      </w:r>
    </w:p>
    <w:p w14:paraId="1E65C21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WR,Marqise Lee,26,2014,78,83,87,86,89,81,1.1,1</w:t>
      </w:r>
    </w:p>
    <w:p w14:paraId="40D4951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WR,Allen Robinson,24,2014,94,90,87,89,90,81,0.7,1</w:t>
      </w:r>
    </w:p>
    <w:p w14:paraId="3667B8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OL,Brandon Linder,25,2014,76,89,88,89,80,74,5.3,6</w:t>
      </w:r>
    </w:p>
    <w:p w14:paraId="442820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LB,Telvin Smith,26,2014,85,89,85,87,79,86,0.6,1</w:t>
      </w:r>
    </w:p>
    <w:p w14:paraId="526A2A6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QB,Blake Bortles,25,2014,83,77,95,93,78,75,6.8,2</w:t>
      </w:r>
    </w:p>
    <w:p w14:paraId="4DEA05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S,Calvin Pryor,25,2014,76,74,91,83,87,71,0.9,1</w:t>
      </w:r>
    </w:p>
    <w:p w14:paraId="25DAC1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CB,Aaron Colvin,26,2014,83,79,79,86,89,72,0.6,1</w:t>
      </w:r>
    </w:p>
    <w:p w14:paraId="54506D9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CB,Tyler Patmon,26,2014,71,65,83,82,88,59,0.4,1</w:t>
      </w:r>
    </w:p>
    <w:p w14:paraId="2C88DE3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OL,Josh Wells,26,2014,62,63,84,83,79,74,0.5,2</w:t>
      </w:r>
    </w:p>
    <w:p w14:paraId="19C101A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WR,Allen Hurns,26,2014,86,86,89,86,88,81,4.9,4</w:t>
      </w:r>
    </w:p>
    <w:p w14:paraId="1C6A17B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OL,Tyler Shatley,26,2014,64,64,84,95,77,74,0.6,2</w:t>
      </w:r>
    </w:p>
    <w:p w14:paraId="2D1BFD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RB,TJ Yeldon,24,2015,85,78,83,86,88,86,1.3,2</w:t>
      </w:r>
    </w:p>
    <w:p w14:paraId="25D153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WR,Jaelen Strong,23,2015,69,58,83,86,91,76,0.6,2</w:t>
      </w:r>
    </w:p>
    <w:p w14:paraId="6A7F4D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WR,Ben Koyack,24,2015,84,69,86,78,79,67,0.3,1</w:t>
      </w:r>
    </w:p>
    <w:p w14:paraId="30D0A65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WR,James O'Shaughnessy,25,2015,63,54,81,79,83,77,0.4,2</w:t>
      </w:r>
    </w:p>
    <w:p w14:paraId="4F8A6D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OL,AJ Cann,26,2015,77,80,87,89,73,74,0.6,2</w:t>
      </w:r>
    </w:p>
    <w:p w14:paraId="0CA76BB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DL,Dante Fowler Jr.,23,2015,74,76,79,73,81,90,5.8,2</w:t>
      </w:r>
    </w:p>
    <w:p w14:paraId="0DDC572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OL,Chris Reed,25,2015,68,61,82,85,75,76,0.3,1</w:t>
      </w:r>
    </w:p>
    <w:p w14:paraId="590816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K,Josh Lambo,27,2015,62,58,81,93,84,58,0.4,1</w:t>
      </w:r>
    </w:p>
    <w:p w14:paraId="265275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RB,Corey Grant,26,2015,78,68,77,73,96,78,0.3,1</w:t>
      </w:r>
    </w:p>
    <w:p w14:paraId="44745D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OL,Josh Walker,26,2014,68,53,87,76,79,75,0.4,1</w:t>
      </w:r>
    </w:p>
    <w:p w14:paraId="3F22390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OL,William Poehls,26,2014,76,65,86,80,77,74,0.3,1</w:t>
      </w:r>
    </w:p>
    <w:p w14:paraId="1EF286B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DL,Sheldon Day,23,2016,68,66,87,80,85,89,0.5,3</w:t>
      </w:r>
    </w:p>
    <w:p w14:paraId="592673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LB,Myles Jack,22,2016,88,81,83,84,82,87,1.4,3</w:t>
      </w:r>
    </w:p>
    <w:p w14:paraId="333BBC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DL,Yannick Ngakoue,22,2016,84,80,87,80,84,89,0.6,3</w:t>
      </w:r>
    </w:p>
    <w:p w14:paraId="15CE5C8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CB,Jalen Ramsey,23,2016,88,85,87,90,93,83,5.8,3</w:t>
      </w:r>
    </w:p>
    <w:p w14:paraId="28C165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S,Jarrod Wilson,23,2016,75,55,88,78,87,63,0.3,2</w:t>
      </w:r>
    </w:p>
    <w:p w14:paraId="1E6DA48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RB,Leonard Fournette,22,2017,86,82,85,92,91,89,6.7,4</w:t>
      </w:r>
    </w:p>
    <w:p w14:paraId="6F4EAA2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OL,Cam Robinson,22,2017,76,73,93,91,77,76,1.5,4</w:t>
      </w:r>
    </w:p>
    <w:p w14:paraId="37E3BB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WR,Dede Westbrook,24,2017,69,59,84,86,93,80,0.6,4</w:t>
      </w:r>
    </w:p>
    <w:p w14:paraId="36A36C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DL,Dawuane Smoot,22,2017,75,64,90,82,81,86,0.7,4</w:t>
      </w:r>
    </w:p>
    <w:p w14:paraId="3693F0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LB,Blair Brown,23,2017,68,59,90,86,87,78,0.4,4</w:t>
      </w:r>
    </w:p>
    <w:p w14:paraId="6477165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CB,Jalen Myrick,22,2017,74,51,83,81,96,76,0.4,4</w:t>
      </w:r>
    </w:p>
    <w:p w14:paraId="47A0C2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LB,Donald Payne,23,2017,70,54,89,81,77,80,0.3,3</w:t>
      </w:r>
    </w:p>
    <w:p w14:paraId="7D63B8B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DL,Eli Ankou,23,2017,75,68,84,82,84,82,0.3,3</w:t>
      </w:r>
    </w:p>
    <w:p w14:paraId="75B25F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WR,Keelan Cole,24,2017,70,63,87,81,87,83,0.3,3</w:t>
      </w:r>
    </w:p>
    <w:p w14:paraId="571530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62F093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TITANS</w:t>
      </w:r>
    </w:p>
    <w:p w14:paraId="4253B8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Tennessee Titans,TEN</w:t>
      </w:r>
    </w:p>
    <w:p w14:paraId="20D137D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OL,Beau Brinkley,27,2012,56,45,84,69,50,62,0.8,3</w:t>
      </w:r>
    </w:p>
    <w:p w14:paraId="1556EC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WR,Eric Decker,30,2010,69,85,90,91,86,80,3.9,1</w:t>
      </w:r>
    </w:p>
    <w:p w14:paraId="42CEC2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LB,Wesley Woodyard,31,2008,74,88,92,88,80,85,2.2,3</w:t>
      </w:r>
    </w:p>
    <w:p w14:paraId="110BC71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RB,Demarco Murray,29,2011,77,89,86,85,89,88,3.8,3</w:t>
      </w:r>
    </w:p>
    <w:p w14:paraId="0BE091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QB,Matt Cassel,35,2005,61,74,87,84,74,47,1.6,2</w:t>
      </w:r>
    </w:p>
    <w:p w14:paraId="412B2F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K,Ryan Succop,31,2009,65,70,85,90,93,70,1.7,1</w:t>
      </w:r>
    </w:p>
    <w:p w14:paraId="30BF47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DL,Jurrell Casey,28,2011,74,88,88,92,94,85,8.8,6</w:t>
      </w:r>
    </w:p>
    <w:p w14:paraId="352A5A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S,Da'Norris Searcy,29,2011,66,74,88,83,87,72,4.2,2</w:t>
      </w:r>
    </w:p>
    <w:p w14:paraId="34D70B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WR,Harry Douglas,33,2008,62,75,86,83,88,79,1.9,1</w:t>
      </w:r>
    </w:p>
    <w:p w14:paraId="38EB6F9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WR,Eric Weems,32,2007,74,80,83,79,85,79,0.8,2</w:t>
      </w:r>
    </w:p>
    <w:p w14:paraId="3B23CF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WR,Delanie Walker,33,2006,64,94,85,91,85,80,3.2,2</w:t>
      </w:r>
    </w:p>
    <w:p w14:paraId="67E92D7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LB,Erik Walden,32,2008,72,76,87,80,80,77,1.8,1</w:t>
      </w:r>
    </w:p>
    <w:p w14:paraId="7783121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DL,Karl Klug,29,2011,73,79,84,81,83,82,1.5,2</w:t>
      </w:r>
    </w:p>
    <w:p w14:paraId="7A58E1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DL,Sylvester Williams,29,2013,66,73,84,86,84,80,4.1,3</w:t>
      </w:r>
    </w:p>
    <w:p w14:paraId="3EC094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S,Johnathan Cyprien,27,2013,84,84,90,87,89,77,4.2,4</w:t>
      </w:r>
    </w:p>
    <w:p w14:paraId="7D1BA3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LB,Brian Orakpo,31,2009,77,83,86,85,91,81,5.4,2</w:t>
      </w:r>
    </w:p>
    <w:p w14:paraId="286993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CB,Logan Ryan,26,2013,85,83,92,86,88,86,6.4,3</w:t>
      </w:r>
    </w:p>
    <w:p w14:paraId="7540DD9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CB,Brice McCain,31,2009,63,70,85,84,90,58,1.9,1</w:t>
      </w:r>
    </w:p>
    <w:p w14:paraId="5481264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OL,Brian Schwenke,26,2013,77,74,90,91,74,83,1,1</w:t>
      </w:r>
    </w:p>
    <w:p w14:paraId="79A6053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LB,Derrick Morgan,28,2010,72,77,88,77,83,76,4.9,2</w:t>
      </w:r>
    </w:p>
    <w:p w14:paraId="712251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K,Brett Kern,31,2008,70,64,70,90,83,64,2.1,3</w:t>
      </w:r>
    </w:p>
    <w:p w14:paraId="4C8DB7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QB,Brandon Weeden,34,2012,58,64,90,90,73,46,0.5,1</w:t>
      </w:r>
    </w:p>
    <w:p w14:paraId="73D886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OL,Ben Jones,28,2012,79,87,92,88,78,75,2.7,3</w:t>
      </w:r>
    </w:p>
    <w:p w14:paraId="54BF20C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OL,Dennis Kelly,27,2012,71,67,88,86,78,73,0.9,3</w:t>
      </w:r>
    </w:p>
    <w:p w14:paraId="435850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WR,Rishard Matthews,28,2012,78,89,89,89,89,80,3.6,2</w:t>
      </w:r>
    </w:p>
    <w:p w14:paraId="2E1038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WR,Phillip Supernaw,27,2012,69,70,85,77,81,76,1.1,2</w:t>
      </w:r>
    </w:p>
    <w:p w14:paraId="3F569C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LB,Nate Palmer,28,2013,66,64,86,80,83,77,0.8,2</w:t>
      </w:r>
    </w:p>
    <w:p w14:paraId="78CF9E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DL,David King,28,2013,65,60,86,83,82,83,0.4,1</w:t>
      </w:r>
    </w:p>
    <w:p w14:paraId="50126CA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LB,Daren Bates,27,2013,69,58,89,79,74,76,1.3,3</w:t>
      </w:r>
    </w:p>
    <w:p w14:paraId="6DDE42E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S,Brynden Trawick,28,2013,58,62,88,81,85,74,1.4,2</w:t>
      </w:r>
    </w:p>
    <w:p w14:paraId="02B9F0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OL,Josh Kline,28,2013,84,87,84,83,82,85,1.2,1</w:t>
      </w:r>
    </w:p>
    <w:p w14:paraId="324AB69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OL,Taylor Lewan,26,2014,85,91,89,91,85,83,3.5,2</w:t>
      </w:r>
    </w:p>
    <w:p w14:paraId="774C4D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LB,Avery Williamson,25,2014,72,77,88,87,86,79,0.6,1</w:t>
      </w:r>
    </w:p>
    <w:p w14:paraId="4534B60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DL,DaQuan Jones,26,2014,85,87,83,88,91,82,0.6,1</w:t>
      </w:r>
    </w:p>
    <w:p w14:paraId="1238F1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QB,Marcus Mariota,24,2015,77,78,94,89,79,77,6,2</w:t>
      </w:r>
    </w:p>
    <w:p w14:paraId="2D9F5B9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RB,Jalston Fowler,27,2015,77,74,75,75,77,72,0.5,2</w:t>
      </w:r>
    </w:p>
    <w:p w14:paraId="5588BD7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CB,Tye Smith,24,2015,78,62,87,81,87,52,0.4,2</w:t>
      </w:r>
    </w:p>
    <w:p w14:paraId="79D863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S,Curtis Riley,25,2015,66,63,87,82,89,62,0.3,1</w:t>
      </w:r>
    </w:p>
    <w:p w14:paraId="7D7C81A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OL,Quinton Spain,26,2015,84,83,89,84,77,82,0.3,1</w:t>
      </w:r>
    </w:p>
    <w:p w14:paraId="2C87F36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WR,Darius Jennings,25,2015,63,55,85,76,90,74,0.4,2</w:t>
      </w:r>
    </w:p>
    <w:p w14:paraId="7691DF1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RB,Derrick Henry,23,2016,89,86,90,88,88,85,1.1,3</w:t>
      </w:r>
    </w:p>
    <w:p w14:paraId="5527FD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WR,Tajae Sharpe,23,2016,76,77,87,86,87,77,0.4,3</w:t>
      </w:r>
    </w:p>
    <w:p w14:paraId="7A38AFD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OL,Jack Conklin,23,2016,83,86,92,87,78,73,3.8,3</w:t>
      </w:r>
    </w:p>
    <w:p w14:paraId="6BBDF1F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LB,Kevin Dodd,25,2016,79,71,85,83,85,78,1.4,3</w:t>
      </w:r>
    </w:p>
    <w:p w14:paraId="70F77EB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DL,Austin Johnson,23,2016,78,68,88,81,85,82,1.2,3</w:t>
      </w:r>
    </w:p>
    <w:p w14:paraId="61C44BE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S,Kevin Byard,24,2016,81,78,89,85,89,76,0.7,3</w:t>
      </w:r>
    </w:p>
    <w:p w14:paraId="42A0C3A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CB,LeShaun Sims,24,2016,81,77,86,86,88,56,0.4,3</w:t>
      </w:r>
    </w:p>
    <w:p w14:paraId="2C7E6B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CB,Kalan Reed,24,2016,65,52,88,80,89,64,0.3,1</w:t>
      </w:r>
    </w:p>
    <w:p w14:paraId="08FE6A6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RB,David Fluellen,25,2014,73,59,86,77,82,82,0.4,2</w:t>
      </w:r>
    </w:p>
    <w:p w14:paraId="234440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WR,Corey Davis,22,2017,83,72,88,83,90,83,6.3,4</w:t>
      </w:r>
    </w:p>
    <w:p w14:paraId="0C6244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WR,Taywan Taylor,22,2017,74,65,92,82,92,80,0.7,4</w:t>
      </w:r>
    </w:p>
    <w:p w14:paraId="30EC92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WR,Jonnu Smith,22,2017,69,67,87,81,85,75,0.6,4</w:t>
      </w:r>
    </w:p>
    <w:p w14:paraId="7EBD9B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CB,Adoree' Jackson,22,2017,80,66,87,86,92,76,2.6,4</w:t>
      </w:r>
    </w:p>
    <w:p w14:paraId="4B0D38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OL,Corey Levin,23,2017,70,58,86,85,78,74,0.4,4</w:t>
      </w:r>
    </w:p>
    <w:p w14:paraId="552DC9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LB,Jayon Brown,22,2017,72,63,87,82,81,78,0.4,4</w:t>
      </w:r>
    </w:p>
    <w:p w14:paraId="589E23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45B833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BRONCOS</w:t>
      </w:r>
    </w:p>
    <w:p w14:paraId="469B25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Denver Broncos,DEN</w:t>
      </w:r>
    </w:p>
    <w:p w14:paraId="490C1E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DL,Domata Peko,33,2006,60,86,85,90,84,72,2.5,2</w:t>
      </w:r>
    </w:p>
    <w:p w14:paraId="70E85C8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WR,Demaryius Thomas,30,2010,73,90,90,83,91,84,9.7,3</w:t>
      </w:r>
    </w:p>
    <w:p w14:paraId="1D31FE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CB,Aqib Talib,31,2008,79,93,88,92,88,71,6.3,3</w:t>
      </w:r>
    </w:p>
    <w:p w14:paraId="21F7D12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WR,Virgil Green,29,2011,71,75,81,78,86,79,2,1</w:t>
      </w:r>
    </w:p>
    <w:p w14:paraId="3B1EEA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RB,Jamaal Charles,31,2008,74,84,82,83,90,85,1.5,1</w:t>
      </w:r>
    </w:p>
    <w:p w14:paraId="2C1CF8B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LB,Von Miller,28,2011,79,92,92,94,93,87,13.5,5</w:t>
      </w:r>
    </w:p>
    <w:p w14:paraId="6E7D409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CB,Chris Harris Jr.,28,2011,77,93,91,93,91,69,6.3,3</w:t>
      </w:r>
    </w:p>
    <w:p w14:paraId="5624CE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S,Darian Stewart,29,2010,72,82,89,85,85,69,4.6,4</w:t>
      </w:r>
    </w:p>
    <w:p w14:paraId="5D15F4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OL,Menelik Watson,29,2013,79,76,83,84,72,71,4.4,3</w:t>
      </w:r>
    </w:p>
    <w:p w14:paraId="2E476D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WR,Emmanuel Sanders,30,2010,78,94,86,97,92,79,8.3,3</w:t>
      </w:r>
    </w:p>
    <w:p w14:paraId="0550E5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OL,Allen Barbre,33,2007,60,76,85,84,77,73,1,1</w:t>
      </w:r>
    </w:p>
    <w:p w14:paraId="0B8344D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DL,Derek Wolfe,27,2012,75,83,89,89,92,85,6.6,3</w:t>
      </w:r>
    </w:p>
    <w:p w14:paraId="45F5A8A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QB,Brock Osweiler,27,2012,80,69,92,96,75,58,0.5,1</w:t>
      </w:r>
    </w:p>
    <w:p w14:paraId="7C54DF3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OL,Donald Stephenson,29,2012,80,73,86,84,74,69,3.4,2</w:t>
      </w:r>
    </w:p>
    <w:p w14:paraId="5F054B0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DL,Jared Crick,28,2012,66,79,81,81,84,81,1.5,1</w:t>
      </w:r>
    </w:p>
    <w:p w14:paraId="691C2EF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LB,Brandon Marshall,28,2012,71,83,88,89,86,83,5.3,4</w:t>
      </w:r>
    </w:p>
    <w:p w14:paraId="7942E1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DL,Billy Winn,28,2012,67,65,84,82,85,84,0.5,1</w:t>
      </w:r>
    </w:p>
    <w:p w14:paraId="15DA32D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OL,Ronald Leary,28,2012,80,86,82,87,78,89,5.9,4</w:t>
      </w:r>
    </w:p>
    <w:p w14:paraId="6EDCA0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RB,CJ Anderson,26,2013,82,88,86,93,89,90,2.7,3</w:t>
      </w:r>
    </w:p>
    <w:p w14:paraId="2107D0C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OL,Matthew Paradis,28,2014,85,88,85,90,80,86,0.4,1</w:t>
      </w:r>
    </w:p>
    <w:p w14:paraId="43E266A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OL,Cyrus Kouandjio,24,2014,79,74,77,86,77,78,0.4,1</w:t>
      </w:r>
    </w:p>
    <w:p w14:paraId="5F88B2C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DL,Shelby Harris,26,2014,68,71,83,84,86,83,0.4,1</w:t>
      </w:r>
    </w:p>
    <w:p w14:paraId="1A3FC9F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CB,Bradley Roby,25,2014,83,76,84,88,93,60,1.5,1</w:t>
      </w:r>
    </w:p>
    <w:p w14:paraId="1C3420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OL,Billy Turner,26,2014,78,73,85,85,69,77,0.5,1</w:t>
      </w:r>
    </w:p>
    <w:p w14:paraId="16BFC2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WR,Cody Latimer,25,2014,68,48,85,78,90,77,0.7,1</w:t>
      </w:r>
    </w:p>
    <w:p w14:paraId="5596D3B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DL,Zach Kerr,27,2014,67,63,77,87,87,78,1.1,2</w:t>
      </w:r>
    </w:p>
    <w:p w14:paraId="1645EE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LB,Kasim Edebali,28,2014,60,60,85,72,76,74,0.8,1</w:t>
      </w:r>
    </w:p>
    <w:p w14:paraId="13EBB7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K,Brandon McManus,26,2014,74,60,85,97,90,60,1.6,1</w:t>
      </w:r>
    </w:p>
    <w:p w14:paraId="54F8805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LB,Todd Davis,25,2014,87,85,90,88,86,81,1.6,1</w:t>
      </w:r>
    </w:p>
    <w:p w14:paraId="5C61075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QB,Trevor Siemian,26,2015,73,83,85,88,81,63,0.4,2</w:t>
      </w:r>
    </w:p>
    <w:p w14:paraId="116263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WR,Jeff Heuerman,25,2015,72,67,85,79,79,69,0.5,2</w:t>
      </w:r>
    </w:p>
    <w:p w14:paraId="06866A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WR,AJ Derby,26,2015,64,62,84,82,82,75,0.4,2</w:t>
      </w:r>
    </w:p>
    <w:p w14:paraId="6DA768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OL,Max Garcia,26,2015,76,79,86,89,75,72,0.4,2</w:t>
      </w:r>
    </w:p>
    <w:p w14:paraId="4A5840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LB,Shane Ray,24,2015,85,76,84,76,79,81,2.1,2</w:t>
      </w:r>
    </w:p>
    <w:p w14:paraId="36B952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CB,Lorenzo Doss,23,2015,66,60,87,79,89,45,0.4,2</w:t>
      </w:r>
    </w:p>
    <w:p w14:paraId="7E8EAFE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LB,Zaire Anderson,25,2015,67,52,85,81,81,74,0.3,1</w:t>
      </w:r>
    </w:p>
    <w:p w14:paraId="42FF9E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WR,Jordan Taylor,25,2015,79,69,87,82,88,71,0.3,1</w:t>
      </w:r>
    </w:p>
    <w:p w14:paraId="636B47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LB,Shaquil Barrett,25,2014,88,87,87,79,79,79,0.4,1</w:t>
      </w:r>
    </w:p>
    <w:p w14:paraId="25A0F5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WR,Bennie Fowler,26,2014,71,73,79,81,91,78,0.4,1</w:t>
      </w:r>
    </w:p>
    <w:p w14:paraId="2AFD9A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OL,Casey Kreiter,27,2014,61,60,87,68,48,72,0.3,1</w:t>
      </w:r>
    </w:p>
    <w:p w14:paraId="5E25CA3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QB,Paxton Lynch,23,2016,78,64,92,93,74,74,2.2,3</w:t>
      </w:r>
    </w:p>
    <w:p w14:paraId="6ACB17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RB,Devontae Booker,25,2016,82,77,90,80,87,85,0.5,3</w:t>
      </w:r>
    </w:p>
    <w:p w14:paraId="0C57A8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OL,Connor McGovern,24,2016,65,58,90,87,78,71,0.4,3</w:t>
      </w:r>
    </w:p>
    <w:p w14:paraId="19E35F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DL,Adam Gotsis,25,2016,75,77,84,82,85,80,0.8,3</w:t>
      </w:r>
    </w:p>
    <w:p w14:paraId="42E6431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S,Justin Simmons,24,2016,74,72,86,85,88,75,0.6,3</w:t>
      </w:r>
    </w:p>
    <w:p w14:paraId="16A82B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RB,Andy Janovich,24,2016,77,72,85,74,79,72,0.4,3</w:t>
      </w:r>
    </w:p>
    <w:p w14:paraId="4CA394F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S,William Parks,23,2016,76,71,87,80,85,74,0.4,3</w:t>
      </w:r>
    </w:p>
    <w:p w14:paraId="3A97436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K,Riley Dixon,24,2016,78,59,86,88,79,59,0.4,3</w:t>
      </w:r>
    </w:p>
    <w:p w14:paraId="580218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CB,Brendan Langley,23,2017,77,59,88,81,91,74,0.6,4</w:t>
      </w:r>
    </w:p>
    <w:p w14:paraId="636DA65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OL,Garett Bolles,25,2017,78,73,89,90,87,77,2.6,4</w:t>
      </w:r>
    </w:p>
    <w:p w14:paraId="0093296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LB,Demarcus Walker,23,2017,70,62,91,77,81,72,1,4</w:t>
      </w:r>
    </w:p>
    <w:p w14:paraId="28A921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RB,De'Angelo Henderson,25,2017,62,56,85,81,90,81,0.4,4</w:t>
      </w:r>
    </w:p>
    <w:p w14:paraId="7B87471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WR,Isaiah McKenzie,22,2017,74,61,82,80,92,75,0.4,4</w:t>
      </w:r>
    </w:p>
    <w:p w14:paraId="0FBEC8A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S,Jamal Carter,23,2017,72,50,89,77,85,72,0.3,3</w:t>
      </w:r>
    </w:p>
    <w:p w14:paraId="2523C2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OL,Elijah Wilkinson,22,2017,70,63,83,80,72,73,0.3,1</w:t>
      </w:r>
    </w:p>
    <w:p w14:paraId="67EB4A9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4898E1D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CHIEFS</w:t>
      </w:r>
    </w:p>
    <w:p w14:paraId="2C1BBE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Kansas City Chiefs,KC</w:t>
      </w:r>
    </w:p>
    <w:p w14:paraId="3F6561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DL,Roy Miller,30,2009,64,74,85,87,89,78,0.8,1</w:t>
      </w:r>
    </w:p>
    <w:p w14:paraId="2F6B4E8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RB,Anthony Sherman,29,2011,73,79,90,68,79,67,1.3,1</w:t>
      </w:r>
    </w:p>
    <w:p w14:paraId="42B0E4D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S,Eric Berry,29,2010,77,93,90,92,91,79,10.2,6</w:t>
      </w:r>
    </w:p>
    <w:p w14:paraId="1748DF3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LB,Derrick Johnson,35,2005,66,93,87,89,84,83,5.5,2</w:t>
      </w:r>
    </w:p>
    <w:p w14:paraId="61A8B8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K,Dustin Colquitt,35,2005,42,70,89,89,87,70,2.7,1</w:t>
      </w:r>
    </w:p>
    <w:p w14:paraId="20B3EC1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LB,Tamba Hali,34,2006,59,86,89,81,88,78,5.1,2</w:t>
      </w:r>
    </w:p>
    <w:p w14:paraId="31761BE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DL,Allen Bailey,28,2011,62,74,89,90,88,84,4.9,2</w:t>
      </w:r>
    </w:p>
    <w:p w14:paraId="1B1A5BE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DL,Jarvis Jenkins,29,2011,64,77,77,91,87,76,0.5,1</w:t>
      </w:r>
    </w:p>
    <w:p w14:paraId="5D4513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LB,Justin Houston,28,2011,75,91,87,92,92,84,12.5,4</w:t>
      </w:r>
    </w:p>
    <w:p w14:paraId="3E145E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QB,Alex Smith,33,2005,74,90,91,87,86,63,10.4,2</w:t>
      </w:r>
    </w:p>
    <w:p w14:paraId="2E840B6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S,Ron Parker,30,2011,75,82,83,87,90,69,3.6,3</w:t>
      </w:r>
    </w:p>
    <w:p w14:paraId="1AB70B0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LB,Frank Zombo,30,2010,72,73,87,78,76,75,0.8,2</w:t>
      </w:r>
    </w:p>
    <w:p w14:paraId="7B2DAD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OL,Eric Fisher,26,2013,85,84,91,88,74,85,8.7,5</w:t>
      </w:r>
    </w:p>
    <w:p w14:paraId="22670C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WR,Travis Kelce,28,2013,73,95,84,91,85,83,6.8,5</w:t>
      </w:r>
    </w:p>
    <w:p w14:paraId="665873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DL,Bennie Logan,28,2013,70,78,84,89,92,81,5.4,1</w:t>
      </w:r>
    </w:p>
    <w:p w14:paraId="6A625A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OL,Mitchell Schwartz,28,2012,80,85,87,86,85,73,4.8,4</w:t>
      </w:r>
    </w:p>
    <w:p w14:paraId="5A3A93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QB,Tyler Bray,26,2013,63,52,83,93,70,45,0.6,1</w:t>
      </w:r>
    </w:p>
    <w:p w14:paraId="144A88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CB,Terrance Mitchell,25,2014,73,74,89,85,89,64,0.4,1</w:t>
      </w:r>
    </w:p>
    <w:p w14:paraId="0A550BF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CB,Phillip Gaines,26,2014,75,66,84,85,93,49,0.5,1</w:t>
      </w:r>
    </w:p>
    <w:p w14:paraId="7BB8E27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CB,Kenneth Acker,25,2014,73,64,82,83,89,53,0.4,1</w:t>
      </w:r>
    </w:p>
    <w:p w14:paraId="7ED5B47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OL,Zach Fulton,26,2014,79,78,86,85,80,75,0.5,1</w:t>
      </w:r>
    </w:p>
    <w:p w14:paraId="677A32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LB,Dee Ford,26,2014,76,74,86,76,82,83,2.7,2</w:t>
      </w:r>
    </w:p>
    <w:p w14:paraId="56013A6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WR,De'Anthony Thomas,24,2014,78,70,76,78,92,83,0.5,1</w:t>
      </w:r>
    </w:p>
    <w:p w14:paraId="082ADFC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LB,Kevin Pierre-Louis,26,2014,72,69,82,82,84,84,0.4,1</w:t>
      </w:r>
    </w:p>
    <w:p w14:paraId="6FD8BFD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OL,Laurent Duvernay-Tard,26,2014,81,80,89,92,73,83,5.5,6</w:t>
      </w:r>
    </w:p>
    <w:p w14:paraId="6945A6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WR,Demetrius Harris,26,2013,72,75,83,78,87,78,1,2</w:t>
      </w:r>
    </w:p>
    <w:p w14:paraId="3008CAB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WR,Albert Wilson,25,2014,79,79,85,84,91,78,1.1,1</w:t>
      </w:r>
    </w:p>
    <w:p w14:paraId="5C56591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S,Daniel Sorensen,27,2014,75,77,90,82,84,70,3,4</w:t>
      </w:r>
    </w:p>
    <w:p w14:paraId="77A4126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OL,Jordan Devey,29,2014,72,65,87,82,80,69,0.4,1</w:t>
      </w:r>
    </w:p>
    <w:p w14:paraId="6C62035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S,Steven Terrell,27,2013,74,66,85,84,92,58,0.4,1</w:t>
      </w:r>
    </w:p>
    <w:p w14:paraId="0726A3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RB,Charcandric West,26,2014,75,73,82,81,91,83,0.9,2</w:t>
      </w:r>
    </w:p>
    <w:p w14:paraId="705C4F2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WR,Chris Conley,25,2015,78,73,85,83,93,78,0.6,2</w:t>
      </w:r>
    </w:p>
    <w:p w14:paraId="205669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OL,Mitch Morse,25,2015,78,87,85,92,81,74,0.9,2</w:t>
      </w:r>
    </w:p>
    <w:p w14:paraId="2E0A2E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OL,Cameron Erving,25,2015,74,70,86,84,73,74,2.2,2</w:t>
      </w:r>
    </w:p>
    <w:p w14:paraId="57ACCFA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DL,Rakeem Nunez-Roches,24,2015,71,65,80,80,85,79,0.3,1</w:t>
      </w:r>
    </w:p>
    <w:p w14:paraId="1BA808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LB,Ramik Wilson,25,2015,83,81,88,85,84,84,0.3,1</w:t>
      </w:r>
    </w:p>
    <w:p w14:paraId="18504D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CB,Marcus Peters,24,2015,80,90,87,90,90,70,2.2,2</w:t>
      </w:r>
    </w:p>
    <w:p w14:paraId="5BBAC6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CB,Steven Nelson,24,2015,73,74,91,85,90,74,0.5,2</w:t>
      </w:r>
    </w:p>
    <w:p w14:paraId="276B63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RB,Akeem Hunt,24,2015,70,68,85,71,92,76,0.3,1</w:t>
      </w:r>
    </w:p>
    <w:p w14:paraId="5DD02CF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OL,James Winchester,28,2013,61,50,75,67,48,50,0.5,5</w:t>
      </w:r>
    </w:p>
    <w:p w14:paraId="165A10C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OL,Bryan Witzmann,27,2014,68,72,85,80,77,73,0.3,1</w:t>
      </w:r>
    </w:p>
    <w:p w14:paraId="184308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WR,Demarcus Robinson,23,2016,78,57,86,75,88,75,0.5,3</w:t>
      </w:r>
    </w:p>
    <w:p w14:paraId="5EA603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OL,Parker Ehinger,25,2016,78,66,83,80,79,74,0.5,3</w:t>
      </w:r>
    </w:p>
    <w:p w14:paraId="21F170E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DL,Chris Jones,23,2016,84,86,86,88,90,87,1.3,3</w:t>
      </w:r>
    </w:p>
    <w:p w14:paraId="4684B3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LB,Reggie Ragland,24,2016,74,68,89,82,84,80,1.2,3</w:t>
      </w:r>
    </w:p>
    <w:p w14:paraId="6BF4373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LB,Terrance Smith,24,2016,73,56,81,78,81,76,0.3,1</w:t>
      </w:r>
    </w:p>
    <w:p w14:paraId="12F7195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S,Eric Murray,23,2016,81,65,89,82,89,70,0.5,3</w:t>
      </w:r>
    </w:p>
    <w:p w14:paraId="2C93E8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WR,Tyreek Hill,23,2016,79,87,83,88,97,80,0.4,3</w:t>
      </w:r>
    </w:p>
    <w:p w14:paraId="415919F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WR,Ross Travis,24,2015,64,57,87,76,84,74,0.3,2</w:t>
      </w:r>
    </w:p>
    <w:p w14:paraId="1246BF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QB,Patrick Mahomes,22,2017,68,61,92,97,78,78,4,4</w:t>
      </w:r>
    </w:p>
    <w:p w14:paraId="3F1EFBA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RB,Kareem Hunt,22,2017,83,86,86,90,90,86,0.6,4</w:t>
      </w:r>
    </w:p>
    <w:p w14:paraId="22A9050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WR,Jehu Chesson,24,2017,69,61,87,84,90,77,0.5,4</w:t>
      </w:r>
    </w:p>
    <w:p w14:paraId="4932520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LB,Tanoh Kpassagnon,23,2017,72,60,85,77,83,73,0.8,4</w:t>
      </w:r>
    </w:p>
    <w:p w14:paraId="2A80CB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K,Harrison Butker,22,2017,76,53,80,91,83,53,0.4,4</w:t>
      </w:r>
    </w:p>
    <w:p w14:paraId="2A023C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LB,Ukeme Eligwe,23,2017,76,56,84,83,83,76,0.4,4</w:t>
      </w:r>
    </w:p>
    <w:p w14:paraId="32E17E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0FB231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RAIDERS</w:t>
      </w:r>
    </w:p>
    <w:p w14:paraId="422016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Oakland Raiders,OAK</w:t>
      </w:r>
    </w:p>
    <w:p w14:paraId="6404FFD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S,Reggie Nelson,34,2007,42,81,93,86,87,73,2.5,1</w:t>
      </w:r>
    </w:p>
    <w:p w14:paraId="2ED7897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OL,Donald Penn,34,2006,59,96,86,92,89,84,3.6,1</w:t>
      </w:r>
    </w:p>
    <w:p w14:paraId="1DC244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OL,Rodney Hudson,28,2011,87,92,90,88,89,87,5.3,3</w:t>
      </w:r>
    </w:p>
    <w:p w14:paraId="40CE60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WR,Lee Smith,30,2011,65,73,84,69,72,66,1.3,1</w:t>
      </w:r>
    </w:p>
    <w:p w14:paraId="48511EB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CB,Sean Smith,30,2009,69,78,88,89,87,74,6.8,3</w:t>
      </w:r>
    </w:p>
    <w:p w14:paraId="6B14744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LB,Navorro Bowman,29,2010,74,85,85,89,88,82,1.6,1</w:t>
      </w:r>
    </w:p>
    <w:p w14:paraId="0ABC9B5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WR,Michael Crabtree,30,2009,82,95,91,88,87,83,5.3,3</w:t>
      </w:r>
    </w:p>
    <w:p w14:paraId="009EFA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K,Marquette King,29,2012,78,70,84,98,92,70,2,4</w:t>
      </w:r>
    </w:p>
    <w:p w14:paraId="6DFAAB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RB,Jamize Olawale,28,2012,72,76,86,75,87,77,1.1,2</w:t>
      </w:r>
    </w:p>
    <w:p w14:paraId="4495F1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OL,Marshall Newhouse,29,2010,75,73,85,86,81,76,1,2</w:t>
      </w:r>
    </w:p>
    <w:p w14:paraId="4764C71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K,Sebastian Janikowski,39,2000,65,63,82,97,87,63,3.5,1</w:t>
      </w:r>
    </w:p>
    <w:p w14:paraId="0037CB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OL,Jon Condo,36,2005,56,82,84,71,51,65,0.7,1</w:t>
      </w:r>
    </w:p>
    <w:p w14:paraId="777C372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QB,EJ Manuel,27,2013,65,66,89,92,76,72,0.5,1</w:t>
      </w:r>
    </w:p>
    <w:p w14:paraId="735DA1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WR,Cordarrelle Patterson,26,2013,74,73,89,84,92,89,2.5,2</w:t>
      </w:r>
    </w:p>
    <w:p w14:paraId="6A0F3F8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CB,David Amerson,26,2013,83,84,86,88,90,77,4.1,4</w:t>
      </w:r>
    </w:p>
    <w:p w14:paraId="660549B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RB,Marshawn Lynch,31,2007,68,84,89,94,89,90,2.7,2</w:t>
      </w:r>
    </w:p>
    <w:p w14:paraId="73E95D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WR,Jared Cook,30,2009,72,83,84,84,86,76,3.2,2</w:t>
      </w:r>
    </w:p>
    <w:p w14:paraId="5AB6B7E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LB,Bruce Irvin,30,2012,70,77,91,84,80,83,6.3,3</w:t>
      </w:r>
    </w:p>
    <w:p w14:paraId="2EBAC08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OL,Kelechi Osemele,28,2012,89,95,85,93,88,79,7.1,4</w:t>
      </w:r>
    </w:p>
    <w:p w14:paraId="4D782B0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K,Giorgio Tavecchio,27,2012,63,54,81,91,84,54,0.3,1</w:t>
      </w:r>
    </w:p>
    <w:p w14:paraId="161738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OL,Gabe Jackson,26,2014,76,86,86,92,72,75,5.7,6</w:t>
      </w:r>
    </w:p>
    <w:p w14:paraId="13F0D63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CB,Travis Carrie,27,2014,82,77,84,89,91,76,0.5,1</w:t>
      </w:r>
    </w:p>
    <w:p w14:paraId="1955B85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S,Keith McGill,28,2014,60,56,80,81,89,71,0.5,1</w:t>
      </w:r>
    </w:p>
    <w:p w14:paraId="088DD7B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QB,Derek Carr,26,2014,78,84,91,95,82,67,14,6</w:t>
      </w:r>
    </w:p>
    <w:p w14:paraId="449885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DL,Justin Ellis,27,2014,74,76,83,84,89,81,0.6,1</w:t>
      </w:r>
    </w:p>
    <w:p w14:paraId="2A3FD42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DL,Khalil Mack,26,2014,86,94,95,87,93,95,5.7,2</w:t>
      </w:r>
    </w:p>
    <w:p w14:paraId="6DBB11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DL,Denico Autry,27,2014,78,75,83,75,81,81,1.1,1</w:t>
      </w:r>
    </w:p>
    <w:p w14:paraId="3C925E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WR,Amari Cooper,23,2015,88,85,85,83,92,88,5.6,2</w:t>
      </w:r>
    </w:p>
    <w:p w14:paraId="564EBD4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WR,Clive Walford,26,2015,74,74,86,83,79,73,0.6,2</w:t>
      </w:r>
    </w:p>
    <w:p w14:paraId="25BFF09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OL,Jon Feliciano,25,2015,68,65,87,81,79,77,0.5,2</w:t>
      </w:r>
    </w:p>
    <w:p w14:paraId="4F7E63C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DL,Mario Edwards Jr.,23,2015,80,78,78,88,88,83,1.3,2</w:t>
      </w:r>
    </w:p>
    <w:p w14:paraId="3EC640E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CB,Dexter McDonald,26,2015,62,51,83,81,91,52,0.4,2</w:t>
      </w:r>
    </w:p>
    <w:p w14:paraId="56B4AA9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WR,Seth Roberts,26,2014,75,81,86,83,91,77,0.2,3</w:t>
      </w:r>
    </w:p>
    <w:p w14:paraId="6C0075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QB,Connor Cook,24,2016,69,64,91,90,76,52,0.5,3</w:t>
      </w:r>
    </w:p>
    <w:p w14:paraId="68B841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RB,DeAndre Washington,24,2016,73,68,90,79,91,85,0.4,3</w:t>
      </w:r>
    </w:p>
    <w:p w14:paraId="7FB33E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OL,Vadal Alexander,23,2016,70,64,87,86,74,78,0.4,3</w:t>
      </w:r>
    </w:p>
    <w:p w14:paraId="1A7C310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LB,Jihad Ward,23,2016,77,64,89,82,84,73,1.2,3</w:t>
      </w:r>
    </w:p>
    <w:p w14:paraId="2970F5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LB,Shilique Calhoun,25,2016,66,62,89,79,82,77,0.6,3</w:t>
      </w:r>
    </w:p>
    <w:p w14:paraId="6D98CF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DL,James Cowser,27,2016,68,57,84,81,82,84,0.3,1</w:t>
      </w:r>
    </w:p>
    <w:p w14:paraId="1A5213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S,Karl Joseph,24,2016,86,84,85,87,87,77,2.8,3</w:t>
      </w:r>
    </w:p>
    <w:p w14:paraId="59B84B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LB,Cory James,24,2016,82,72,88,82,79,81,0.4,3</w:t>
      </w:r>
    </w:p>
    <w:p w14:paraId="0E484A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DL,Darius Latham,23,2016,71,59,84,82,84,78,0.3,2</w:t>
      </w:r>
    </w:p>
    <w:p w14:paraId="0668B52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S,Erik Harris,27,2015,62,57,87,77,85,67,0.3,1</w:t>
      </w:r>
    </w:p>
    <w:p w14:paraId="79F9F6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WR,Johnny Holton,26,2016,67,48,87,76,92,79,0.3,2</w:t>
      </w:r>
    </w:p>
    <w:p w14:paraId="05745C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RB,Jalen Richard,24,2016,83,78,87,86,90,85,0.3,2</w:t>
      </w:r>
    </w:p>
    <w:p w14:paraId="5C0247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OL,David Sharpe,22,2017,70,63,86,87,80,76,0.5,4</w:t>
      </w:r>
    </w:p>
    <w:p w14:paraId="5E6F89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DL,Treyvon Hester,25,2017,79,67,85,85,83,77,0.4,4</w:t>
      </w:r>
    </w:p>
    <w:p w14:paraId="78030B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DL,Eddie Vanderdoes,23,2017,80,67,85,89,86,84,0.6,4</w:t>
      </w:r>
    </w:p>
    <w:p w14:paraId="27D61A7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LB,Marquel Lee,22,2017,79,73,90,83,83,77,0.4,4</w:t>
      </w:r>
    </w:p>
    <w:p w14:paraId="5BC1FA6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CB,Gareon Conley,22,2017,78,73,88,85,91,71,2.4,4</w:t>
      </w:r>
    </w:p>
    <w:p w14:paraId="3BB043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S,Obi Melifonwu,23,2017,71,62,89,85,92,75,0.9,4</w:t>
      </w:r>
    </w:p>
    <w:p w14:paraId="742B5E6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OL,Jylan Ware,24,2017,65,53,87,85,77,73,0.4,4</w:t>
      </w:r>
    </w:p>
    <w:p w14:paraId="3ED2485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S,Shalom Luani,23,2017,67,59,88,79,87,64,0.4,4</w:t>
      </w:r>
    </w:p>
    <w:p w14:paraId="242D71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LB,Xavier Woodson-Luste,22,2017,70,61,85,77,77,77,0.3,3</w:t>
      </w:r>
    </w:p>
    <w:p w14:paraId="7E7AEE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LB,Nicholas Morrow,22,2017,74,69,84,77,80,83,0.3,3</w:t>
      </w:r>
    </w:p>
    <w:p w14:paraId="4D2D93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6878E5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CHARGERS</w:t>
      </w:r>
    </w:p>
    <w:p w14:paraId="010E70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Los Angeles Chargers,LAC</w:t>
      </w:r>
    </w:p>
    <w:p w14:paraId="220F6F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OL,Mike Windt,31,2010,76,72,83,73,55,65,0.8,4</w:t>
      </w:r>
    </w:p>
    <w:p w14:paraId="4523DA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QB,Philip Rivers,36,2004,55,90,97,89,84,43,15.2,3</w:t>
      </w:r>
    </w:p>
    <w:p w14:paraId="0B78CC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WR,Antonio Gates,37,2003,71,95,82,89,77,78,3.6,1</w:t>
      </w:r>
    </w:p>
    <w:p w14:paraId="343B44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Barksdale,29,2011,80,77,85,88,72,73,3.9,3</w:t>
      </w:r>
    </w:p>
    <w:p w14:paraId="60B67C0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DL,Corey Liuget,27,2011,75,83,89,91,93,86,7,4</w:t>
      </w:r>
    </w:p>
    <w:p w14:paraId="53C01F0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WR,Jeff Cumberland,30,2010,75,82,83,73,86,65,0.5,1</w:t>
      </w:r>
    </w:p>
    <w:p w14:paraId="0C72781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OL,Matt Slauson,31,2009,74,91,87,89,74,73,1.4,1</w:t>
      </w:r>
    </w:p>
    <w:p w14:paraId="1E7658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QB,Kellen Clemens,34,2006,58,72,84,84,76,44,0.7,1</w:t>
      </w:r>
    </w:p>
    <w:p w14:paraId="3D24BB8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WR,Keenan Allen,25,2013,82,93,80,92,87,84,6.5,4</w:t>
      </w:r>
    </w:p>
    <w:p w14:paraId="453A5A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OL,Russell Okung,29,2010,75,81,84,88,73,87,9.4,4</w:t>
      </w:r>
    </w:p>
    <w:p w14:paraId="6AB90A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DL,Brandon Mebane,32,2007,74,87,86,91,92,80,3.3,2</w:t>
      </w:r>
    </w:p>
    <w:p w14:paraId="57DAE0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OL,Kenny Wiggins,29,2011,82,75,86,84,72,73,0.6,1</w:t>
      </w:r>
    </w:p>
    <w:p w14:paraId="02D3C5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K,Nick Novak,36,2005,42,64,79,90,88,64,0.5,1</w:t>
      </w:r>
    </w:p>
    <w:p w14:paraId="1147A0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DL,Melvin Ingram,28,2012,75,85,87,83,85,90,11.2,4</w:t>
      </w:r>
    </w:p>
    <w:p w14:paraId="03E0A5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CB,Casey Hayward,28,2012,70,89,83,88,89,67,3.6,2</w:t>
      </w:r>
    </w:p>
    <w:p w14:paraId="5C3603B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WR,Travis Benjamin,28,2012,71,85,80,86,92,81,4.3,3</w:t>
      </w:r>
    </w:p>
    <w:p w14:paraId="1F3925C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LB,Korey Toomer,29,2012,66,80,76,78,79,88,1.1,1</w:t>
      </w:r>
    </w:p>
    <w:p w14:paraId="6E6BE44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WR,Sean McGrath,30,2012,64,74,86,75,77,67,0.4,1</w:t>
      </w:r>
    </w:p>
    <w:p w14:paraId="3C21DB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S,Jahleel Addae,27,2013,79,83,89,85,83,74,3.7,4</w:t>
      </w:r>
    </w:p>
    <w:p w14:paraId="79E5F7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DL,Damion Square,28,2013,64,70,82,80,82,82,1.6,2</w:t>
      </w:r>
    </w:p>
    <w:p w14:paraId="066618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RB,Andre Williams,25,2014,71,72,84,84,87,80,0.4,1</w:t>
      </w:r>
    </w:p>
    <w:p w14:paraId="15BBE86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DL,Jeremiah Attaochu,24,2014,83,74,84,73,79,88,0.8,1</w:t>
      </w:r>
    </w:p>
    <w:p w14:paraId="64CF52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CB,Jason Verrett,26,2014,85,83,88,91,93,67,2.6,2</w:t>
      </w:r>
    </w:p>
    <w:p w14:paraId="009E6E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S,Tre Boston,25,2014,78,77,87,85,87,75,0.6,1</w:t>
      </w:r>
    </w:p>
    <w:p w14:paraId="59111D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OL,Michael Schofield,27,2014,79,76,84,83,74,72,0.7,1</w:t>
      </w:r>
    </w:p>
    <w:p w14:paraId="009A68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DL,Chris McCain,26,2014,71,68,86,61,69,85,0.4,1</w:t>
      </w:r>
    </w:p>
    <w:p w14:paraId="3E9B573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OL,Michael Ola,29,2014,71,63,84,84,77,77,0.4,1</w:t>
      </w:r>
    </w:p>
    <w:p w14:paraId="686CF2A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DL,Tenny Palepoi,27,2014,71,68,82,89,89,82,0.4,1</w:t>
      </w:r>
    </w:p>
    <w:p w14:paraId="36A4EB2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RB,Branden Oliver,26,2014,74,72,86,85,88,86,0.5,1</w:t>
      </w:r>
    </w:p>
    <w:p w14:paraId="6FDDD06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S,Adrian Phillips,25,2014,70,68,87,82,87,69,0.4,1</w:t>
      </w:r>
    </w:p>
    <w:p w14:paraId="2B917A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RB,Melvin Gordon,24,2015,80,87,88,87,92,89,2.5,2</w:t>
      </w:r>
    </w:p>
    <w:p w14:paraId="0723D3B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WR,Geremy Davis,25,2015,62,48,81,84,89,80,0.4,1</w:t>
      </w:r>
    </w:p>
    <w:p w14:paraId="047D11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DL,Darius Philon,23,2015,79,68,84,79,82,85,0.4,2</w:t>
      </w:r>
    </w:p>
    <w:p w14:paraId="4D22CF4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LB,Kyle Emanuel,26,2015,68,70,86,72,80,77,0.4,2</w:t>
      </w:r>
    </w:p>
    <w:p w14:paraId="4B75E28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LB,Denzel Perryman,24,2015,88,79,90,84,88,81,1,2</w:t>
      </w:r>
    </w:p>
    <w:p w14:paraId="047F4C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LB,Hayes Pullard,25,2015,66,67,87,77,76,79,0.3,2</w:t>
      </w:r>
    </w:p>
    <w:p w14:paraId="229EEC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LB,Nick Dzubnar,26,2015,78,66,89,85,82,73,0.3,1</w:t>
      </w:r>
    </w:p>
    <w:p w14:paraId="45F160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WR,Tyrell Williams,25,2015,76,85,84,86,91,82,0.3,1</w:t>
      </w:r>
    </w:p>
    <w:p w14:paraId="582150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QB,Cardale Jones,25,2016,64,62,90,96,68,73,0.5,3</w:t>
      </w:r>
    </w:p>
    <w:p w14:paraId="112777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RB,Derek Watt,25,2016,62,54,90,73,81,72,0.4,3</w:t>
      </w:r>
    </w:p>
    <w:p w14:paraId="321AFF2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WR,Hunter Henry,23,2016,84,77,91,86,84,74,1.4,3</w:t>
      </w:r>
    </w:p>
    <w:p w14:paraId="50BB69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DL,Joey Bosa,22,2016,91,82,87,87,84,87,6.4,3</w:t>
      </w:r>
    </w:p>
    <w:p w14:paraId="40C11C7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LB,Jatavis Brown,23,2016,83,76,88,86,88,84,0.4,3</w:t>
      </w:r>
    </w:p>
    <w:p w14:paraId="4B6E73E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K,Drew Kaser,24,2016,67,51,73,95,75,51,0.4,3</w:t>
      </w:r>
    </w:p>
    <w:p w14:paraId="67620B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OL,Spencer Pulley,24,2016,75,75,86,83,78,74,0.3,2</w:t>
      </w:r>
    </w:p>
    <w:p w14:paraId="375BA8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CB,Trevor Williams,24,2016,79,78,85,87,91,68,0.3,1</w:t>
      </w:r>
    </w:p>
    <w:p w14:paraId="526DB0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WR,Mike Williams,23,2017,82,74,88,87,89,83,4.8,4</w:t>
      </w:r>
    </w:p>
    <w:p w14:paraId="551C9F2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CB,Michael Davis,22,2017,68,57,89,78,92,72,0.3,1</w:t>
      </w:r>
    </w:p>
    <w:p w14:paraId="461225C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OL,Dan Feeney,23,2017,73,64,84,91,77,75,0.7,4</w:t>
      </w:r>
    </w:p>
    <w:p w14:paraId="414148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CB,Desmond King,23,2017,84,72,92,84,86,72,0.4,4</w:t>
      </w:r>
    </w:p>
    <w:p w14:paraId="0077AF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LB,James Onwualu,23,2017,73,59,87,78,80,78,0.3,3</w:t>
      </w:r>
    </w:p>
    <w:p w14:paraId="0A81EE5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S,Rayshawn Jenkins,23,2017,70,62,84,81,89,74,0.6,4</w:t>
      </w:r>
    </w:p>
    <w:p w14:paraId="35A066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OL,Sam Tevi,23,2017,63,55,87,79,78,74,0.4,4</w:t>
      </w:r>
    </w:p>
    <w:p w14:paraId="65818B3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RB,Austin Ekeler,22,2017,79,58,85,75,92,83,0.3,3</w:t>
      </w:r>
    </w:p>
    <w:p w14:paraId="35C7EE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WR,Sean Culkin,24,2017,67,55,89,74,82,71,0.3,3</w:t>
      </w:r>
    </w:p>
    <w:p w14:paraId="5210570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57E6867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BEARS</w:t>
      </w:r>
    </w:p>
    <w:p w14:paraId="41C0AF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Chicago Bears,CHI</w:t>
      </w:r>
    </w:p>
    <w:p w14:paraId="181538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DL,Mitch Unrein,30,2010,75,84,84,84,85,81,0.8,1</w:t>
      </w:r>
    </w:p>
    <w:p w14:paraId="01381B7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K,Connor Barth,31,2008,57,60,78,88,84,60,0.6,1</w:t>
      </w:r>
    </w:p>
    <w:p w14:paraId="6081E6F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LB,Pernell McPhee,29,2011,75,83,87,83,91,77,4.9,3</w:t>
      </w:r>
    </w:p>
    <w:p w14:paraId="72856F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LB,Sam Acho,29,2011,67,74,86,83,80,76,0.6,1</w:t>
      </w:r>
    </w:p>
    <w:p w14:paraId="0402910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CB,Prince Amukamara,28,2011,75,81,87,89,90,84,6.3,1</w:t>
      </w:r>
    </w:p>
    <w:p w14:paraId="7181A54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WR,Zach Miller,33,2009,47,79,80,89,85,77,1.9,1</w:t>
      </w:r>
    </w:p>
    <w:p w14:paraId="15ADC3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QB,Mark Sanchez,31,2009,75,70,88,87,74,55,1.6,1</w:t>
      </w:r>
    </w:p>
    <w:p w14:paraId="462916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LB,Willie Young,32,2010,74,81,85,76,80,78,2.7,2</w:t>
      </w:r>
    </w:p>
    <w:p w14:paraId="314908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OL,Josh Sitton,31,2008,76,92,84,91,77,83,4.6,2</w:t>
      </w:r>
    </w:p>
    <w:p w14:paraId="59C975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OL,Bradley Sowell,28,2012,75,72,83,83,78,73,0.5,1</w:t>
      </w:r>
    </w:p>
    <w:p w14:paraId="209BCA1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WR,Josh Bellamy,28,2012,65,77,87,79,89,75,0.5,1</w:t>
      </w:r>
    </w:p>
    <w:p w14:paraId="13A3A1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OL,Kyle Long,29,2013,73,85,91,84,85,80,6,5</w:t>
      </w:r>
    </w:p>
    <w:p w14:paraId="0788D4D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QB,Mike Glennon,28,2013,70,77,90,93,77,42,9.6,3</w:t>
      </w:r>
    </w:p>
    <w:p w14:paraId="27596B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WR,Markus Wheaton,26,2013,79,75,89,83,90,80,3.7,2</w:t>
      </w:r>
    </w:p>
    <w:p w14:paraId="2C801CA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DL,John Jenkins,28,2013,68,66,82,92,89,79,0.6,1</w:t>
      </w:r>
    </w:p>
    <w:p w14:paraId="49D8D68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CB,Sherrick McManis,30,2010,60,63,80,82,87,68,0.9,1</w:t>
      </w:r>
    </w:p>
    <w:p w14:paraId="1EAA4C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WR,Dion Sims,26,2013,76,77,80,82,80,72,3.8,3</w:t>
      </w:r>
    </w:p>
    <w:p w14:paraId="063B822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S,Quintin Demps,32,2008,69,77,87,83,88,72,2.9,3</w:t>
      </w:r>
    </w:p>
    <w:p w14:paraId="33FDACC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WR,Kendall Wright,28,2012,68,78,91,86,90,85,1.3,1</w:t>
      </w:r>
    </w:p>
    <w:p w14:paraId="25DAEDA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DL,Akiem Hicks,28,2012,72,87,86,87,90,83,3.3,1</w:t>
      </w:r>
    </w:p>
    <w:p w14:paraId="5ADB9D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OL,Bobby Massie,28,2012,77,78,88,83,73,74,3.9,2</w:t>
      </w:r>
    </w:p>
    <w:p w14:paraId="362781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LB,Danny Trevathan,27,2012,80,86,87,92,83,82,4.4,3</w:t>
      </w:r>
    </w:p>
    <w:p w14:paraId="249A6A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OL,Tom Compton,28,2012,76,71,90,90,74,74,1.6,1</w:t>
      </w:r>
    </w:p>
    <w:p w14:paraId="52FE61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LB,Jerrell Freeman,31,2012,70,89,88,94,86,82,2.7,2</w:t>
      </w:r>
    </w:p>
    <w:p w14:paraId="03E101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CB,Marcus Cooper,27,2013,74,76,87,85,90,70,3.5,3</w:t>
      </w:r>
    </w:p>
    <w:p w14:paraId="6A112AB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OL,Andrew Depaola,30,2012,69,65,83,76,73,71,0.4,1</w:t>
      </w:r>
    </w:p>
    <w:p w14:paraId="2FA0877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RB,Benny Cunningham,27,2013,78,75,87,80,87,79,0.6,1</w:t>
      </w:r>
    </w:p>
    <w:p w14:paraId="3C7AE4E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CB,Kyle Fuller,25,2014,76,76,90,88,92,77,2.3,1</w:t>
      </w:r>
    </w:p>
    <w:p w14:paraId="51AB92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OL,Charles Leno Jr.,26,2014,76,81,85,81,85,75,0.4,5</w:t>
      </w:r>
    </w:p>
    <w:p w14:paraId="3E1E82F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K,Pat O'Donnell,26,2014,71,66,81,91,85,66,0.4,1</w:t>
      </w:r>
    </w:p>
    <w:p w14:paraId="339356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LB,Christian Jones,26,2014,78,75,89,80,79,81,1.2,1</w:t>
      </w:r>
    </w:p>
    <w:p w14:paraId="366D80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WR,Dontrelle Inman,28,2014,73,78,86,88,88,82,1.6,1</w:t>
      </w:r>
    </w:p>
    <w:p w14:paraId="21F8B68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RB,Mike Burton,25,2015,73,77,84,64,81,65,0.4,2</w:t>
      </w:r>
    </w:p>
    <w:p w14:paraId="5D803B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WR,Tre McBride,25,2015,61,41,86,86,91,83,0.3,1</w:t>
      </w:r>
    </w:p>
    <w:p w14:paraId="1B89D0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OL,Hroniss Grasu,26,2015,81,74,86,78,74,73,0.6,2</w:t>
      </w:r>
    </w:p>
    <w:p w14:paraId="1105CB7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DL,Eddie Goldman,23,2015,77,78,84,88,90,78,1.2,2</w:t>
      </w:r>
    </w:p>
    <w:p w14:paraId="265C37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S,Adrian Amos,24,2015,82,77,85,85,93,61,0.4,2</w:t>
      </w:r>
    </w:p>
    <w:p w14:paraId="3AC63E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CB,Bryce Callahan,26,2015,85,80,86,90,94,56,0.4,1</w:t>
      </w:r>
    </w:p>
    <w:p w14:paraId="6260B33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WR,Cameron Meredith,25,2015,85,86,87,89,89,82,0.3,1</w:t>
      </w:r>
    </w:p>
    <w:p w14:paraId="32C842C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WR,Daniel Brown,25,2015,73,57,86,78,86,74,0.4,1</w:t>
      </w:r>
    </w:p>
    <w:p w14:paraId="47B6F1E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RB,Jordan Howard,23,2016,80,87,85,89,90,89,0.4,3</w:t>
      </w:r>
    </w:p>
    <w:p w14:paraId="506A55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OL,Cody Whitehair,25,2016,86,88,89,87,77,70,0.8,3</w:t>
      </w:r>
    </w:p>
    <w:p w14:paraId="1A5647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DL,Jonathan Bullard,24,2016,68,59,87,80,84,87,0.6,3</w:t>
      </w:r>
    </w:p>
    <w:p w14:paraId="7AEFC74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LB,Nick Kwiatkoski,24,2016,76,74,87,85,85,82,0.5,3</w:t>
      </w:r>
    </w:p>
    <w:p w14:paraId="5BBC28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LB,Leonard Floyd,25,2016,74,74,86,83,82,85,3.8,3</w:t>
      </w:r>
    </w:p>
    <w:p w14:paraId="5C6AF5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CB,Deiondre' Hall,23,2016,63,51,86,81,88,64,0.5,3</w:t>
      </w:r>
    </w:p>
    <w:p w14:paraId="0E477D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S,Deon Bush,24,2016,78,62,87,81,87,67,0.5,3</w:t>
      </w:r>
    </w:p>
    <w:p w14:paraId="67A509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S,DeAndre Houston-Carso,24,2016,65,52,89,79,88,77,0.4,3</w:t>
      </w:r>
    </w:p>
    <w:p w14:paraId="416015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CB,Cre'von LeBlanc,23,2016,74,68,85,82,87,75,0.3,2</w:t>
      </w:r>
    </w:p>
    <w:p w14:paraId="1E31D6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QB,Mitchell Trubisky,23,2017,78,68,93,93,79,75,7.2,4</w:t>
      </w:r>
    </w:p>
    <w:p w14:paraId="7904BBC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WR,Adam Shaheen,24,2017,66,60,86,82,81,78,1.3,4</w:t>
      </w:r>
    </w:p>
    <w:p w14:paraId="45A5A0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S,Eddie Jackson,25,2017,71,71,78,83,88,67,0.6,4</w:t>
      </w:r>
    </w:p>
    <w:p w14:paraId="7E04B6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LB,Roy Robertson-Har,24,2016,71,62,85,80,83,73,0.3,2</w:t>
      </w:r>
    </w:p>
    <w:p w14:paraId="15D143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RB,Tarik Cohen,22,2017,82,77,85,81,92,88,0.5,4</w:t>
      </w:r>
    </w:p>
    <w:p w14:paraId="180F600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RB,Taquan Mizzell,24,2017,74,51,85,71,87,80,0.3,3</w:t>
      </w:r>
    </w:p>
    <w:p w14:paraId="20E2ABF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32EC76B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LIONS</w:t>
      </w:r>
    </w:p>
    <w:p w14:paraId="3492AB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Detroit Lions,DET</w:t>
      </w:r>
    </w:p>
    <w:p w14:paraId="79D9DF4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K,Matt Prater,33,2006,47,69,74,95,95,69,1.9,1</w:t>
      </w:r>
    </w:p>
    <w:p w14:paraId="3657E4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OL,Don Muhlbach,36,2004,63,82,84,77,62,52,0.7,1</w:t>
      </w:r>
    </w:p>
    <w:p w14:paraId="64F78B8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S,Don Carey,30,2009,66,63,86,81,86,64,0.5,1</w:t>
      </w:r>
    </w:p>
    <w:p w14:paraId="07AFC16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OL,Don Barclay,28,2012,81,75,87,82,73,69,0.7,1</w:t>
      </w:r>
    </w:p>
    <w:p w14:paraId="7C9BA2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QB,Matthew Stafford,29,2009,77,86,94,98,82,64,16.1,1</w:t>
      </w:r>
    </w:p>
    <w:p w14:paraId="79A49C7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OL,TJ Lang,30,2009,88,92,88,89,87,86,7.3,3</w:t>
      </w:r>
    </w:p>
    <w:p w14:paraId="3B12A57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DL,Ziggy Ansah,28,2013,70,79,88,84,86,89,5.5,1</w:t>
      </w:r>
    </w:p>
    <w:p w14:paraId="5561CC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CB,DJ Hayden,27,2013,77,71,82,86,91,78,2.8,1</w:t>
      </w:r>
    </w:p>
    <w:p w14:paraId="23F990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LB,Nick Bellore,28,2011,70,76,83,87,85,73,0.5,1</w:t>
      </w:r>
    </w:p>
    <w:p w14:paraId="3839115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CB,Darius Slay,26,2013,84,86,86,91,94,72,8.9,4</w:t>
      </w:r>
    </w:p>
    <w:p w14:paraId="005AF02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DL,Haloti Ngata,33,2006,55,84,91,94,92,81,4.8,1</w:t>
      </w:r>
    </w:p>
    <w:p w14:paraId="3BBBCED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WR,Golden Tate,29,2010,70,89,91,88,89,90,5,2</w:t>
      </w:r>
    </w:p>
    <w:p w14:paraId="2EFA59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S,Glover Quin,31,2009,78,90,89,88,86,73,4.6,3</w:t>
      </w:r>
    </w:p>
    <w:p w14:paraId="5548A4D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DL,Akeem Spence,26,2013,77,67,86,91,84,78,2.2,3</w:t>
      </w:r>
    </w:p>
    <w:p w14:paraId="5EE7E8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K,Sam Martin,27,2013,64,66,84,96,86,66,2,4</w:t>
      </w:r>
    </w:p>
    <w:p w14:paraId="01DEAC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OL,Ricky Wagner,28,2013,82,87,85,87,84,80,7.4,5</w:t>
      </w:r>
    </w:p>
    <w:p w14:paraId="569AE7B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DL,Cornelius Washington,28,2013,66,68,76,88,84,84,2.2,2</w:t>
      </w:r>
    </w:p>
    <w:p w14:paraId="0FB919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S,Tavon Wilson,27,2012,86,83,92,85,87,73,1.1,1</w:t>
      </w:r>
    </w:p>
    <w:p w14:paraId="4B1DAE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LB,Tahir Whitehead,27,2012,85,87,88,91,84,85,2.5,1</w:t>
      </w:r>
    </w:p>
    <w:p w14:paraId="4CB4616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WR,Marvin Jones,27,2012,79,87,89,83,90,80,4.8,4</w:t>
      </w:r>
    </w:p>
    <w:p w14:paraId="3F09139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DL,Jacquies Smith,27,2012,69,73,78,72,73,82,1.1,1</w:t>
      </w:r>
    </w:p>
    <w:p w14:paraId="5A4269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RB,Theo Riddick,26,2013,77,85,88,78,87,85,2.3,3</w:t>
      </w:r>
    </w:p>
    <w:p w14:paraId="40D6D3F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LB,Paul Worrilow,27,2013,77,72,89,81,81,78,2.2,1</w:t>
      </w:r>
    </w:p>
    <w:p w14:paraId="0C8F14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OL,Travis Swanson,26,2014,82,86,90,87,73,73,0.7,1</w:t>
      </w:r>
    </w:p>
    <w:p w14:paraId="68184E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CB,Nevin Lawson,26,2014,78,78,89,86,90,78,0.6,1</w:t>
      </w:r>
    </w:p>
    <w:p w14:paraId="0775D9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DL,Khyri Thornton,28,2014,60,58,82,86,83,78,1.1,2</w:t>
      </w:r>
    </w:p>
    <w:p w14:paraId="4F1C585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WR,Eric Ebron,24,2014,87,82,88,83,87,82,2.9,1</w:t>
      </w:r>
    </w:p>
    <w:p w14:paraId="0D77127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WR,TJ Jones,25,2014,70,66,89,82,90,79,0.4,1</w:t>
      </w:r>
    </w:p>
    <w:p w14:paraId="2C0C7D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WR,Jared Abbrederis,27,2014,68,68,88,79,89,71,0.4,1</w:t>
      </w:r>
    </w:p>
    <w:p w14:paraId="762E038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RB,Darren Fells,31,2014,71,76,84,71,73,72,0.7,1</w:t>
      </w:r>
    </w:p>
    <w:p w14:paraId="5E4A0E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RB,Ameer Abdullah,24,2015,89,79,85,84,89,87,0.8,2</w:t>
      </w:r>
    </w:p>
    <w:p w14:paraId="5A1B818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OL,Corey Robinson,25,2015,74,62,80,89,79,77,0.4,2</w:t>
      </w:r>
    </w:p>
    <w:p w14:paraId="6C4596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OL,Brian Mihalik,25,2015,62,59,83,82,74,71,0.3,2</w:t>
      </w:r>
    </w:p>
    <w:p w14:paraId="449A416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CB,Quandre Diggs,24,2015,78,80,89,84,87,67,0.4,2</w:t>
      </w:r>
    </w:p>
    <w:p w14:paraId="6CCC97D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RB,Zach Zenner,26,2015,71,76,84,83,87,79,0.3,1</w:t>
      </w:r>
    </w:p>
    <w:p w14:paraId="7FE9D12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OL,Emmett Cleary,27,2013,61,52,87,81,78,75,0.4,1</w:t>
      </w:r>
    </w:p>
    <w:p w14:paraId="4809619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OL,Graham Glasgow,25,2016,73,74,89,84,74,74,0.5,3</w:t>
      </w:r>
    </w:p>
    <w:p w14:paraId="2AF0CB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OL,Taylor Decker,23,2016,89,86,90,90,84,84,2.6,3</w:t>
      </w:r>
    </w:p>
    <w:p w14:paraId="72BC90F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DL,Anthony Zettel,25,2016,76,79,90,83,86,88,0.4,3</w:t>
      </w:r>
    </w:p>
    <w:p w14:paraId="47126A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DL,A'Shawn Robinson,22,2016,78,71,89,86,89,81,1.1,3</w:t>
      </w:r>
    </w:p>
    <w:p w14:paraId="288363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LB,Steve Longa,23,2016,62,50,89,85,85,73,0.3,2</w:t>
      </w:r>
    </w:p>
    <w:p w14:paraId="537B09D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S,Miles Killebrew,24,2016,86,76,88,85,87,81,0.5,3</w:t>
      </w:r>
    </w:p>
    <w:p w14:paraId="32345D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QB,Jake Rudock,24,2016,71,56,88,88,73,56,0.3,1</w:t>
      </w:r>
    </w:p>
    <w:p w14:paraId="1DF701F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RB,Dwayne Washington,23,2016,77,65,80,76,90,78,0.4,3</w:t>
      </w:r>
    </w:p>
    <w:p w14:paraId="2813E6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S,Charles Washington,24,2016,76,59,84,83,90,65,0.3,2</w:t>
      </w:r>
    </w:p>
    <w:p w14:paraId="1E885B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WR,Jace Billingsley,24,2016,70,54,87,77,90,82,0.3,2</w:t>
      </w:r>
    </w:p>
    <w:p w14:paraId="702BDC3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WR,Michael Roberts,23,2017,80,65,88,81,77,70,0.5,4</w:t>
      </w:r>
    </w:p>
    <w:p w14:paraId="5DAD626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DL,Jeremiah Ledbetter,23,2017,77,63,85,83,84,83,0.4,4</w:t>
      </w:r>
    </w:p>
    <w:p w14:paraId="5FA523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LB,Jarrad Davis,22,2017,77,76,82,89,89,84,2.6,4</w:t>
      </w:r>
    </w:p>
    <w:p w14:paraId="5D62BC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LB,Jalen Reeves-Maybin,22,2017,78,62,84,77,76,79,0.5,4</w:t>
      </w:r>
    </w:p>
    <w:p w14:paraId="2FF617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CB,Teez Tabor,22,2017,70,63,88,80,87,72,1,4</w:t>
      </w:r>
    </w:p>
    <w:p w14:paraId="0EE5EB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WR,Kenny Golladay,24,2017,70,66,88,86,90,81,0.6,4</w:t>
      </w:r>
    </w:p>
    <w:p w14:paraId="257844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CB,Jamal Agnew,22,2017,72,51,85,81,93,76,0.4,4</w:t>
      </w:r>
    </w:p>
    <w:p w14:paraId="11E4A0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DL,Jeremiah Valoaga,23,2017,69,62,85,68,73,81,0.3,3</w:t>
      </w:r>
    </w:p>
    <w:p w14:paraId="0AE55F2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RB,Tion Green,24,2017,72,54,83,80,81,81,0.3,3</w:t>
      </w:r>
    </w:p>
    <w:p w14:paraId="1C7FCD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6DF6F2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PACKERS</w:t>
      </w:r>
    </w:p>
    <w:p w14:paraId="35B896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Green Bay Packers,GB</w:t>
      </w:r>
    </w:p>
    <w:p w14:paraId="05788C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WR,Randall Cobb,27,2011,78,87,89,96,91,81,7.9,2</w:t>
      </w:r>
    </w:p>
    <w:p w14:paraId="7CADA3B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WR,Lance Kendricks,29,2011,71,79,89,78,82,74,1.6,2</w:t>
      </w:r>
    </w:p>
    <w:p w14:paraId="2C6FE0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CB,Davon House,28,2011,67,74,86,83,89,60,2.2,1</w:t>
      </w:r>
    </w:p>
    <w:p w14:paraId="5AF260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LB,Ahmad Brooks,33,2006,70,76,88,69,79,76,3.1,1</w:t>
      </w:r>
    </w:p>
    <w:p w14:paraId="1F6582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OL,Bryan Bulaga,28,2010,90,94,86,88,74,87,5,3</w:t>
      </w:r>
    </w:p>
    <w:p w14:paraId="144D47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S,Morgan Burnett,28,2010,76,84,86,87,86,78,4.9,1</w:t>
      </w:r>
    </w:p>
    <w:p w14:paraId="73CF91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LB,Clay Matthews,31,2009,70,85,91,83,87,83,10.4,2</w:t>
      </w:r>
    </w:p>
    <w:p w14:paraId="7D1448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QB,Aaron Rodgers,34,2005,74,97,96,97,92,67,17.4,3</w:t>
      </w:r>
    </w:p>
    <w:p w14:paraId="0E29837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K,Mason Crosby,33,2007,64,59,87,94,84,59,3.2,3</w:t>
      </w:r>
    </w:p>
    <w:p w14:paraId="69A41D3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WR,Jordy Nelson,32,2008,84,98,89,97,89,77,7.6,2</w:t>
      </w:r>
    </w:p>
    <w:p w14:paraId="580132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OL,Jahri Evans,34,2006,66,84,87,87,80,77,1.5,1</w:t>
      </w:r>
    </w:p>
    <w:p w14:paraId="40FF08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OL,David Bakhtiari,26,2013,89,98,83,90,82,94,7.5,4</w:t>
      </w:r>
    </w:p>
    <w:p w14:paraId="12EA66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DL,Quinton Dial,27,2013,83,77,78,87,87,78,2.7,3</w:t>
      </w:r>
    </w:p>
    <w:p w14:paraId="456E95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LB,Nick Perry,27,2012,79,83,88,82,85,84,9.3,5</w:t>
      </w:r>
    </w:p>
    <w:p w14:paraId="3E67905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DL,Mike Daniels,28,2012,76,92,87,94,95,87,7.9,3</w:t>
      </w:r>
    </w:p>
    <w:p w14:paraId="26199C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OL,Lane Taylor,28,2013,72,83,85,87,79,75,1.5,1</w:t>
      </w:r>
    </w:p>
    <w:p w14:paraId="3F8439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OL,Corey Linsley,26,2014,76,88,85,91,79,75,0.6,1</w:t>
      </w:r>
    </w:p>
    <w:p w14:paraId="4EA08AB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CB,Demetri Goodson,28,2014,55,59,78,83,91,53,0.4,1</w:t>
      </w:r>
    </w:p>
    <w:p w14:paraId="7FF7A7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S,Ha Ha Clinton-Dix,25,2014,77,84,90,86,87,80,2.3,2</w:t>
      </w:r>
    </w:p>
    <w:p w14:paraId="5AF09B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OL,Ulrick John,25,2014,71,71,84,77,75,71,0.3,1</w:t>
      </w:r>
    </w:p>
    <w:p w14:paraId="5B99270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WR,Davante Adams,25,2014,86,92,87,90,89,81,0.8,1</w:t>
      </w:r>
    </w:p>
    <w:p w14:paraId="1D7A65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WR,Richard Rodgers,25,2014,79,76,82,83,78,75,0.7,1</w:t>
      </w:r>
    </w:p>
    <w:p w14:paraId="7BA2F6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WR,Jeff Janis,26,2014,72,66,86,79,92,74,0.3,1</w:t>
      </w:r>
    </w:p>
    <w:p w14:paraId="35CFBD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QB,Brett Hundley,24,2015,77,58,88,91,74,75,0.4,2</w:t>
      </w:r>
    </w:p>
    <w:p w14:paraId="7D96026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RB,Aaron Ripkowski,25,2015,85,84,82,67,82,63,0.4,2</w:t>
      </w:r>
    </w:p>
    <w:p w14:paraId="7EE63A1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RB,Ty Montgomery,24,2015,83,81,83,82,90,86,0.5,2</w:t>
      </w:r>
    </w:p>
    <w:p w14:paraId="614EC8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LB,Jake Ryan,25,2015,74,78,84,85,84,80,0.5,2</w:t>
      </w:r>
    </w:p>
    <w:p w14:paraId="265CF9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CB,Quinten Rollins,25,2015,71,71,90,84,87,79,0.7,2</w:t>
      </w:r>
    </w:p>
    <w:p w14:paraId="57CC5F1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CB,Damarious Randall,25,2015,79,72,87,86,90,70,1.8,2</w:t>
      </w:r>
    </w:p>
    <w:p w14:paraId="5669B61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S,Jermaine Whitehead,24,2015,68,51,86,79,89,53,0.3,1</w:t>
      </w:r>
    </w:p>
    <w:p w14:paraId="307CB4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LB,Joe Thomas,26,2014,82,77,87,80,80,81,0.4,1</w:t>
      </w:r>
    </w:p>
    <w:p w14:paraId="3B1BF82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OL,Justin McCray,25,2014,76,66,80,89,77,72,0.3,1</w:t>
      </w:r>
    </w:p>
    <w:p w14:paraId="3B0BE88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WR,Geronimo Allison,23,2016,73,71,84,82,87,77,0.3,1</w:t>
      </w:r>
    </w:p>
    <w:p w14:paraId="52E36B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OL,Jason Spriggs,23,2016,74,66,92,83,77,76,1,3</w:t>
      </w:r>
    </w:p>
    <w:p w14:paraId="79A9FB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DL,Kenny Clark,22,2016,82,78,89,87,88,80,2.1,3</w:t>
      </w:r>
    </w:p>
    <w:p w14:paraId="0933402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LB,Blake Martinez,23,2016,91,83,92,85,86,80,0.5,3</w:t>
      </w:r>
    </w:p>
    <w:p w14:paraId="0E316F9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LB,Kyler Fackrell,26,2016,73,63,84,83,82,78,0.6,3</w:t>
      </w:r>
    </w:p>
    <w:p w14:paraId="1992AFA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DL,Dean Lowry,23,2016,75,62,89,86,89,84,0.5,3</w:t>
      </w:r>
    </w:p>
    <w:p w14:paraId="2B694B3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WR,Trevor Davis,24,2016,73,68,85,78,92,72,0.4,3</w:t>
      </w:r>
    </w:p>
    <w:p w14:paraId="0176997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QB,Joe Callahan,24,2016,67,53,89,85,75,61,0.3,1</w:t>
      </w:r>
    </w:p>
    <w:p w14:paraId="3DEAAE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CB,Josh Hawkins,24,2016,66,57,84,84,93,45,0.3,2</w:t>
      </w:r>
    </w:p>
    <w:p w14:paraId="6F3F800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S,Marwin Evans,24,2016,66,54,87,82,90,64,0.3,2</w:t>
      </w:r>
    </w:p>
    <w:p w14:paraId="722058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RB,Jamaal Williams,22,2017,81,63,86,84,88,83,0.5,4</w:t>
      </w:r>
    </w:p>
    <w:p w14:paraId="5DFA8D0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DL,Montravius Adams,23,2017,75,60,92,86,84,83,0.4,4</w:t>
      </w:r>
    </w:p>
    <w:p w14:paraId="700225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LB,Vince Biegel,24,2017,74,62,83,79,81,77,0.6,4</w:t>
      </w:r>
    </w:p>
    <w:p w14:paraId="1D75FF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CB,Kevin King,22,2017,72,69,86,86,91,74,1.6,4</w:t>
      </w:r>
    </w:p>
    <w:p w14:paraId="52C8EBD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S,Josh Jones,23,2017,71,71,88,85,92,77,0.8,4</w:t>
      </w:r>
    </w:p>
    <w:p w14:paraId="010CEE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K,Justin Vogel,24,2017,77,55,78,93,81,55,0.3,3</w:t>
      </w:r>
    </w:p>
    <w:p w14:paraId="68300C7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OL,Derek Hart,25,2017,63,53,86,68,45,67,0.3,1</w:t>
      </w:r>
    </w:p>
    <w:p w14:paraId="165A634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OL,Lucas Patrick,24,2016,76,62,84,81,78,72,0.3,1</w:t>
      </w:r>
    </w:p>
    <w:p w14:paraId="24A090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RB,Devante Mays,23,2017,63,51,86,81,88,80,0.4,4</w:t>
      </w:r>
    </w:p>
    <w:p w14:paraId="3ECA330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RB,Aaron Jones,23,2017,71,61,82,82,89,85,0.4,4</w:t>
      </w:r>
    </w:p>
    <w:p w14:paraId="6E1456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LB,Chris Odom,23,2017,64,49,85,77,80,70,0.3,3</w:t>
      </w:r>
    </w:p>
    <w:p w14:paraId="1D3CE2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CB,Lenzy Pipkins,24,2017,72,54,78,79,90,69,0.3,3</w:t>
      </w:r>
    </w:p>
    <w:p w14:paraId="43BFF8A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CB,Donatello Brown,26,2017,63,49,88,79,89,53,0.3,1</w:t>
      </w:r>
    </w:p>
    <w:p w14:paraId="36B3FF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32667E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VIKINGS</w:t>
      </w:r>
    </w:p>
    <w:p w14:paraId="2112BE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Minnesota Vikings,MIN</w:t>
      </w:r>
    </w:p>
    <w:p w14:paraId="67303E75" w14:textId="5CBC6A78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WR,Kyle Rudolph,28,2011,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,9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9,9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,5,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40D8EE1D" w14:textId="4F398CCF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S,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Joey Browner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,30,2010,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,8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,8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,8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3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5D339FAE" w14:textId="2BF05E59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CB,Terence Newman,39,2003,58,87,86,87,87,72,2,1</w:t>
      </w:r>
    </w:p>
    <w:p w14:paraId="2081CB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OL,Joe Berger,35,2005,76,84,86,89,78,77,1.3,1</w:t>
      </w:r>
    </w:p>
    <w:p w14:paraId="2E6AA4EF" w14:textId="68D30039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CB,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Spencer Ames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,201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,0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.5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23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4C462DF4" w14:textId="01BC879E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DL,Linval Joseph,29,2010,75,87,84,97,97,82,7,6</w:t>
      </w:r>
    </w:p>
    <w:p w14:paraId="3B5DCE45" w14:textId="4BBFE356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DL,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John Randle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,3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0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,201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18BF04BC" w14:textId="48A27666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LB,Emmanuel Lamur,28,2012,65,67,83,75,75,78,1,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</w:t>
      </w:r>
    </w:p>
    <w:p w14:paraId="732567B3" w14:textId="03A49B5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K,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Fuad Revez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,201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4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,9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,0.5,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7D084233" w14:textId="0A1A23C0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K,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Gary Anderson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28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,201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3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,64,64,83,85,87,64,0.</w:t>
      </w:r>
      <w:r w:rsidR="006B297D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</w:t>
      </w:r>
    </w:p>
    <w:p w14:paraId="40E08840" w14:textId="78599580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QB,Sam Bradford,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,2010,</w:t>
      </w:r>
      <w:r w:rsidR="00AE2F5D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100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F5D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F5D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,9</w:t>
      </w:r>
      <w:r w:rsidR="00AE2F5D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F5D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AE2F5D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,10,1</w:t>
      </w:r>
    </w:p>
    <w:p w14:paraId="00D7E47B" w14:textId="170174C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CB,Xavier Rhodes,2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,201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,9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,9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7565055E" w14:textId="124B48ED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DL,Everson Griffen,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25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,201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4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7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3F8BDA51" w14:textId="528DEE5B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DL,Brian Robison,34,2007,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,9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3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322C88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6</w:t>
      </w:r>
    </w:p>
    <w:p w14:paraId="73431B7B" w14:textId="779F702D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CB,Marcus Sherels,30,2010,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,9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5</w:t>
      </w:r>
    </w:p>
    <w:p w14:paraId="708237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RB,Latavius Murray,27,2013,80,84,82,85,92,88,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3.4,3</w:t>
      </w:r>
    </w:p>
    <w:p w14:paraId="4E98AA47" w14:textId="1204E9F0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Chris Carter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,28,2012,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F709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6</w:t>
      </w:r>
    </w:p>
    <w:p w14:paraId="51C95237" w14:textId="1A4D6250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OL,Riley Reiff,29,2012,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22C8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6</w:t>
      </w:r>
    </w:p>
    <w:p w14:paraId="3363DB7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S,Harrison Smith,28,2012,77,92,89,88,87,79,6.6,4</w:t>
      </w:r>
    </w:p>
    <w:p w14:paraId="18E6B1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WR,Jarius Wright,28,2012,70,75,92,80,91,78,2.7,3</w:t>
      </w:r>
    </w:p>
    <w:p w14:paraId="6545BC0C" w14:textId="030D850B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Gerald Woolman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,201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107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14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7</w:t>
      </w:r>
    </w:p>
    <w:p w14:paraId="3F4C1378" w14:textId="6AB770AB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OL,Mike Remmers,28,2012,</w:t>
      </w:r>
      <w:r w:rsidR="00AA69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A69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A69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A69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A69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A69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,4,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</w:p>
    <w:p w14:paraId="6493A6C7" w14:textId="1B851084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</w:t>
      </w:r>
      <w:r w:rsidR="00353FD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T.J.Clemons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,201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74471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6</w:t>
      </w:r>
    </w:p>
    <w:p w14:paraId="0F7205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LB,Anthony Barr,25,2014,75,83,84,85,84,86,4.1,2</w:t>
      </w:r>
    </w:p>
    <w:p w14:paraId="2444E8A0" w14:textId="05CB211F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Jeremiah Richardson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,26,2014,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7,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E324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029D172C" w14:textId="30AF297B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QB,Teddy Bridgewater,25,2014,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,90,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</w:p>
    <w:p w14:paraId="5F8EACAD" w14:textId="3533D84A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Robert Smith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,25,2014,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,0.5,</w:t>
      </w:r>
      <w:r w:rsidR="00D92D4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</w:p>
    <w:p w14:paraId="7F8363CE" w14:textId="3ECD84AC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WR,Adam Thielen,27,2013,8</w:t>
      </w:r>
      <w:r w:rsidR="0041133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1133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9,</w:t>
      </w:r>
      <w:r w:rsidR="0041133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6,9</w:t>
      </w:r>
      <w:r w:rsidR="0041133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41133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9,</w:t>
      </w:r>
      <w:r w:rsidR="0041133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8,3,</w:t>
      </w:r>
      <w:r w:rsidR="0041133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</w:t>
      </w:r>
    </w:p>
    <w:p w14:paraId="6E98C973" w14:textId="6DF91F78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Steve Hutchinson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,201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7675251A" w14:textId="61CFA1E3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WR,Stefon Diggs,24,2015,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9,9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6</w:t>
      </w:r>
    </w:p>
    <w:p w14:paraId="071D5F0B" w14:textId="3D46201E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Brad Banks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,26,2015,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,0.5,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0CD3E192" w14:textId="6546924C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Nate Cave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,2015,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,0.5,</w:t>
      </w:r>
      <w:r w:rsidR="0033656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378156D6" w14:textId="2878BC08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LB,Eric Kendricks,25,2015,86,84,83,83,82,85,1,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</w:p>
    <w:p w14:paraId="77ED1D71" w14:textId="01C97A74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CB,Trae Waynes,25,2015,81,76,88,86,94,59,3,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</w:p>
    <w:p w14:paraId="5E8F5FC0" w14:textId="28765935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Matt Birk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,25,2015,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,87,82,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,0.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</w:p>
    <w:p w14:paraId="3D593193" w14:textId="7679B528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John Riggins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,26,2015,66,58,88,80,87,81,0.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107CE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21CFB2AA" w14:textId="735D1666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S,Anthony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Carter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,26,2015,80,70,83,83,87,57,0.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3805EA91" w14:textId="73CFC84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WR,Laquon Treadwell,22,2016,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,3</w:t>
      </w:r>
    </w:p>
    <w:p w14:paraId="5604891A" w14:textId="4A0A2586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Alan Lazard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,2016,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070C8EC7" w14:textId="40CFC204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Adam Cave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,24,2016,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835F72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6</w:t>
      </w:r>
    </w:p>
    <w:p w14:paraId="07CE2417" w14:textId="1F32AEFB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Bryce Loy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,2016,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99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</w:p>
    <w:p w14:paraId="0A4B37E3" w14:textId="36D52D45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S,Jayron Kearse,23,2016,65,57,89,77,85,69,0.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</w:p>
    <w:p w14:paraId="02ABB56B" w14:textId="65E26020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DL,Stephen Weatherly,23,2016,70,50,86,78,80,85,0.</w:t>
      </w:r>
      <w:r w:rsidR="00A41B2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</w:t>
      </w:r>
    </w:p>
    <w:p w14:paraId="105B74F5" w14:textId="464860D9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OL,Rashod Hill,2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4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,2016,65,53,86,78,74,75,0.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</w:p>
    <w:p w14:paraId="1FA29F7E" w14:textId="74D317F2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RB,CJ Ham,24,2016,70,66,85,77,83,82,0.3,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</w:p>
    <w:p w14:paraId="3CCD7001" w14:textId="42FDFB1A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RB,Dalvin Cook,22,2017,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90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,90,89,1.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3</w:t>
      </w:r>
    </w:p>
    <w:p w14:paraId="304E97ED" w14:textId="31D3B9A0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Steve Largent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,23,2017,64,56,81,83,91,75,0.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</w:p>
    <w:p w14:paraId="52273677" w14:textId="64BE5D03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OL,Danny Isidora,23,2017,68,60,84,85,78,74,0.4,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</w:p>
    <w:p w14:paraId="45614521" w14:textId="00124C64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OL,Pat Elflein,23,2017,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,74,91,88,74,72,0.</w:t>
      </w:r>
      <w:r w:rsidR="00352BC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,4</w:t>
      </w:r>
    </w:p>
    <w:p w14:paraId="3FA5CAEB" w14:textId="508FBB89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QB,Kyle Sloter,23,2017,74,61,90,89,76,71,0.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1DD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</w:p>
    <w:p w14:paraId="56668198" w14:textId="4F4DEE6D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DL,Jaleel Johnson,23,2017,75,62,89,82,84,83,0.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1DD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2</w:t>
      </w:r>
    </w:p>
    <w:p w14:paraId="35869776" w14:textId="5BE0BCDA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DL,Tashawn Bower,22,2017,67,49,84,77,79,82,0.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,3</w:t>
      </w:r>
    </w:p>
    <w:p w14:paraId="076D4B4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LB,Ben Gedeon,23,2017,79,67,93,78,81,78,0.5,4</w:t>
      </w:r>
    </w:p>
    <w:p w14:paraId="06EDD297" w14:textId="431EF969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</w:t>
      </w:r>
      <w:r w:rsidR="00A21DD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Jessy Jewel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,23,2017,</w:t>
      </w:r>
      <w:r w:rsidR="00A21DD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1DD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80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,87,81,81,79,0</w:t>
      </w:r>
      <w:bookmarkStart w:id="0" w:name="_GoBack"/>
      <w:bookmarkEnd w:id="0"/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1DD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7</w:t>
      </w:r>
    </w:p>
    <w:p w14:paraId="6CB49EA1" w14:textId="0A241F5F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OL,Aviante Collins,24,2017,72,49,84,86,74,72,0.</w:t>
      </w:r>
      <w:r w:rsidR="00A232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5</w:t>
      </w: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</w:t>
      </w:r>
      <w:r w:rsidR="00A21DD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</w:t>
      </w:r>
    </w:p>
    <w:p w14:paraId="683674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0C0E465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COWBOYS</w:t>
      </w:r>
    </w:p>
    <w:p w14:paraId="1AACBB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Dallas Cowboys,DAL</w:t>
      </w:r>
    </w:p>
    <w:p w14:paraId="6FADF65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K,Mike Nugent,35,2005,37,52,84,91,77,52,0.6,1</w:t>
      </w:r>
    </w:p>
    <w:p w14:paraId="7FD0A1B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OL,Tyron Smith,27,2011,80,97,87,89,78,85,9.3,7</w:t>
      </w:r>
    </w:p>
    <w:p w14:paraId="01D93D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DL,Stephen Paea,29,2011,65,76,85,96,93,75,1.5,1</w:t>
      </w:r>
    </w:p>
    <w:p w14:paraId="06289E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WR,Dez Bryant,29,2010,76,90,89,92,89,89,10.8,3</w:t>
      </w:r>
    </w:p>
    <w:p w14:paraId="5F6707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LB,Sean Lee,31,2010,79,97,85,95,88,84,5.6,3</w:t>
      </w:r>
    </w:p>
    <w:p w14:paraId="0E8E28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WR,Jason Witten,35,2003,56,97,94,93,77,72,4.6,5</w:t>
      </w:r>
    </w:p>
    <w:p w14:paraId="7EC086C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CB,Orlando Scandrick,30,2008,68,81,83,89,90,72,2.6,3</w:t>
      </w:r>
    </w:p>
    <w:p w14:paraId="3B0085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OL,L. P. Ladouceur,36,2005,76,85,85,72,55,72,0.7,1</w:t>
      </w:r>
    </w:p>
    <w:p w14:paraId="1E0D378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LB,Justin Durant,32,2007,65,76,88,83,76,82,0.6,1</w:t>
      </w:r>
    </w:p>
    <w:p w14:paraId="7C17A4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K,Dan Bailey,29,2011,71,71,84,92,95,71,2.4,4</w:t>
      </w:r>
    </w:p>
    <w:p w14:paraId="320EFC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RB,Darren McFadden,30,2008,66,72,77,80,89,78,0.6,1</w:t>
      </w:r>
    </w:p>
    <w:p w14:paraId="03EA221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OL,Jonathan Cooper,27,2013,69,69,79,88,77,73,1.5,1</w:t>
      </w:r>
    </w:p>
    <w:p w14:paraId="482A085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OL,Travis Frederick,26,2013,91,95,96,92,88,81,6,7</w:t>
      </w:r>
    </w:p>
    <w:p w14:paraId="0F8E0E5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K,Chris Jones,28,2011,70,69,81,93,92,69,1,1</w:t>
      </w:r>
    </w:p>
    <w:p w14:paraId="57C86C8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WR,Terrance Williams,28,2013,74,80,88,84,90,79,3.3,4</w:t>
      </w:r>
    </w:p>
    <w:p w14:paraId="3EF76F5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OL,Byron Bell,28,2011,77,74,84,91,74,75,1.3,1</w:t>
      </w:r>
    </w:p>
    <w:p w14:paraId="357785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DL,Tyrone Crawford,28,2012,70,81,82,81,85,84,6.6,4</w:t>
      </w:r>
    </w:p>
    <w:p w14:paraId="4537DD6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LB,Kyle Wilber,28,2012,62,72,83,80,80,79,1.1,1</w:t>
      </w:r>
    </w:p>
    <w:p w14:paraId="0B365DB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Looney,27,2012,67,66,86,82,78,72,0.5,1</w:t>
      </w:r>
    </w:p>
    <w:p w14:paraId="3FB500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RB,Alfred Morris,29,2012,68,80,93,87,87,82,1.3,1</w:t>
      </w:r>
    </w:p>
    <w:p w14:paraId="1DE221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WR,James Hanna,28,2012,72,78,79,75,87,74,2.1,2</w:t>
      </w:r>
    </w:p>
    <w:p w14:paraId="07393D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WR,Cole Beasley,28,2012,72,86,91,87,88,80,2.6,2</w:t>
      </w:r>
    </w:p>
    <w:p w14:paraId="39F55B6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WR,Brice Butler,27,2013,75,79,82,81,92,74,0.8,1</w:t>
      </w:r>
    </w:p>
    <w:p w14:paraId="14C067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DL,Benson Mayowa,26,2013,76,73,81,70,76,86,2.3,2</w:t>
      </w:r>
    </w:p>
    <w:p w14:paraId="343FD4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S,Jeff Heath,26,2013,71,72,87,83,89,67,1.4,3</w:t>
      </w:r>
    </w:p>
    <w:p w14:paraId="0FB679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OL,Zack Martin,27,2014,83,96,94,93,91,93,2.1,1</w:t>
      </w:r>
    </w:p>
    <w:p w14:paraId="664E8D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CB,Bene Benwikere,26,2014,77,64,87,85,88,64,0.4,1</w:t>
      </w:r>
    </w:p>
    <w:p w14:paraId="6E857DA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LB,Anthony Hitchens,25,2014,78,80,92,81,82,83,0.6,1</w:t>
      </w:r>
    </w:p>
    <w:p w14:paraId="1231E1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DL,DeMarcus Lawrence,25,2014,84,84,86,79,82,88,1.2,1</w:t>
      </w:r>
    </w:p>
    <w:p w14:paraId="1EA7E5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RB,Keith Smith,25,2014,80,76,83,66,77,71,0.4,1</w:t>
      </w:r>
    </w:p>
    <w:p w14:paraId="2A1387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WR,Geoff Swaim,24,2015,78,67,79,74,82,70,0.4,2</w:t>
      </w:r>
    </w:p>
    <w:p w14:paraId="4A45B1E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OL,Chaz Green,25,2015,82,73,81,76,73,76,0.5,2</w:t>
      </w:r>
    </w:p>
    <w:p w14:paraId="6EC6C3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OL,La'el Collins,24,2015,84,74,88,88,77,75,3.9,3</w:t>
      </w:r>
    </w:p>
    <w:p w14:paraId="5A34FB1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LB,Damien Wilson,24,2015,77,73,86,82,81,80,0.5,2</w:t>
      </w:r>
    </w:p>
    <w:p w14:paraId="3D92BFC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S,Byron Jones,25,2015,82,77,89,91,91,66,2,2</w:t>
      </w:r>
    </w:p>
    <w:p w14:paraId="41D44E9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DL,David Irving,24,2015,74,78,84,73,77,87,0.4,1</w:t>
      </w:r>
    </w:p>
    <w:p w14:paraId="08D80F7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DL,Richard Ash,25,2015,59,46,85,88,86,75,0.3,2</w:t>
      </w:r>
    </w:p>
    <w:p w14:paraId="63D6E1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RB,Rod Smith,25,2015,69,66,87,79,86,80,0.4,2</w:t>
      </w:r>
    </w:p>
    <w:p w14:paraId="45A7730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QB,Dak Prescott,24,2016,88,86,93,93,81,80,0.5,3</w:t>
      </w:r>
    </w:p>
    <w:p w14:paraId="43F3E8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RB,Ezekiel Elliott,22,2016,84,88,92,87,91,90,6.2,3</w:t>
      </w:r>
    </w:p>
    <w:p w14:paraId="7F3E4D3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DL,Charles Tapper,24,2016,73,57,90,80,85,86,0.5,3</w:t>
      </w:r>
    </w:p>
    <w:p w14:paraId="1425E5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DL,Maliek Collins,22,2016,82,76,87,84,86,86,0.7,3</w:t>
      </w:r>
    </w:p>
    <w:p w14:paraId="0CDE0B1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LB,Jaylon Smith,22,2016,83,69,82,84,82,81,1.4,3</w:t>
      </w:r>
    </w:p>
    <w:p w14:paraId="3D5B479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CB,Anthony Brown,24,2016,85,77,90,87,95,63,0.4,3</w:t>
      </w:r>
    </w:p>
    <w:p w14:paraId="71D56E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S,Kavon Frazier,23,2016,75,63,91,82,86,78,0.4,3</w:t>
      </w:r>
    </w:p>
    <w:p w14:paraId="240E41F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LB,Justin March-Lillard,24,2015,81,69,82,82,81,79,0.3,1</w:t>
      </w:r>
    </w:p>
    <w:p w14:paraId="520634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WR,Noah Brown,20,2017,70,52,84,85,87,72,0.4,4</w:t>
      </w:r>
    </w:p>
    <w:p w14:paraId="532BC2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WR,Blake Jarwin,23,2017,63,47,85,78,81,69,0.3,3</w:t>
      </w:r>
    </w:p>
    <w:p w14:paraId="50E2B37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DL,Taco Charlton,23,2017,79,64,90,79,84,91,2.3,4</w:t>
      </w:r>
    </w:p>
    <w:p w14:paraId="240C28F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CB,Jourdan Lewis,22,2017,85,74,91,85,89,76,0.6,4</w:t>
      </w:r>
    </w:p>
    <w:p w14:paraId="018B3B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CB,Chidobe Awuzie,22,2017,77,68,88,83,91,78,0.8,4</w:t>
      </w:r>
    </w:p>
    <w:p w14:paraId="5587E56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S,Xavier Woods,22,2017,76,68,89,82,89,73,0.4,4</w:t>
      </w:r>
    </w:p>
    <w:p w14:paraId="597820C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WR,Ryan Switzer,23,2017,68,61,90,83,89,79,0.5,4</w:t>
      </w:r>
    </w:p>
    <w:p w14:paraId="708EED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QB,Cooper Rush,24,2017,77,62,91,88,75,51,0.3,3</w:t>
      </w:r>
    </w:p>
    <w:p w14:paraId="363B2F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DL,Lewis Neal,22,2017,73,50,87,80,81,79,0.3,1</w:t>
      </w:r>
    </w:p>
    <w:p w14:paraId="179866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4C901D0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GIANTS</w:t>
      </w:r>
    </w:p>
    <w:p w14:paraId="4FB645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 York Giants,NYG</w:t>
      </w:r>
    </w:p>
    <w:p w14:paraId="1E8C5C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RB,Shane Vereen,28,2011,74,80,87,79,88,81,3.2,1</w:t>
      </w:r>
    </w:p>
    <w:p w14:paraId="09D6E44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CB,Dominique R-Cromartie,31,2008,80,91,82,93,93,54,5.4,2</w:t>
      </w:r>
    </w:p>
    <w:p w14:paraId="13FFE69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WR,Dwayne Harris,30,2011,67,71,90,80,87,84,2.6,3</w:t>
      </w:r>
    </w:p>
    <w:p w14:paraId="5B3CDE5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LB,JT Thomas,29,2011,61,69,85,79,75,78,2.3,1</w:t>
      </w:r>
    </w:p>
    <w:p w14:paraId="492A295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OL,John Jerry,31,2010,81,83,74,88,75,73,2.5,3</w:t>
      </w:r>
    </w:p>
    <w:p w14:paraId="717FB20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WR,Brandon Marshall,33,2006,74,84,93,85,86,83,3.9,2</w:t>
      </w:r>
    </w:p>
    <w:p w14:paraId="4ADCEF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DL,Jason Pierre-Paul,28,2010,74,87,87,85,92,92,12.3,4</w:t>
      </w:r>
    </w:p>
    <w:p w14:paraId="18E306D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QB,Eli Manning,36,2004,48,86,97,90,83,43,17.5,3</w:t>
      </w:r>
    </w:p>
    <w:p w14:paraId="5889C4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OL,Zak DeOssie,33,2007,63,78,89,71,57,68,0.7,2</w:t>
      </w:r>
    </w:p>
    <w:p w14:paraId="38346E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DL,Damon Harrison,29,2012,75,95,85,93,97,83,6.5,4</w:t>
      </w:r>
    </w:p>
    <w:p w14:paraId="4E7AAE9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DL,Corbin Bryant,29,2011,59,67,83,86,84,78,0.5,1</w:t>
      </w:r>
    </w:p>
    <w:p w14:paraId="5389AC2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OL,DJ Fluker,26,2013,74,75,87,91,73,72,2.7,1</w:t>
      </w:r>
    </w:p>
    <w:p w14:paraId="639E3C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OL,Justin Pugh,27,2013,79,86,87,88,82,73,2.7,1</w:t>
      </w:r>
    </w:p>
    <w:p w14:paraId="487CDBB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LB,Mark Herzlich,30,2011,63,75,87,78,80,75,0.6,1</w:t>
      </w:r>
    </w:p>
    <w:p w14:paraId="790527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QB,Geno Smith,27,2013,72,66,87,91,78,67,0.7,1</w:t>
      </w:r>
    </w:p>
    <w:p w14:paraId="55CB88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LB,Jonathan Casillas,30,2009,72,79,76,82,75,83,2,1</w:t>
      </w:r>
    </w:p>
    <w:p w14:paraId="7C3B5B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DL,Devin Taylor,28,2013,68,69,85,73,75,82,0.5,1</w:t>
      </w:r>
    </w:p>
    <w:p w14:paraId="0C40CF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WR,Tavarres King,27,2013,71,64,85,77,89,81,0.4,1</w:t>
      </w:r>
    </w:p>
    <w:p w14:paraId="2D72EDF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CB,Janoris Jenkins,29,2012,80,89,91,91,91,77,7.7,4</w:t>
      </w:r>
    </w:p>
    <w:p w14:paraId="2D20A5D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DL,Olivier Vernon,27,2012,85,87,91,83,87,87,10.3,4</w:t>
      </w:r>
    </w:p>
    <w:p w14:paraId="5886823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LB,Keenan Robinson,28,2012,71,76,84,82,83,84,1.8,1</w:t>
      </w:r>
    </w:p>
    <w:p w14:paraId="3B3E6D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RB,Rhett Ellison,29,2012,72,77,79,69,81,67,3.4,4</w:t>
      </w:r>
    </w:p>
    <w:p w14:paraId="6505E6B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LB,Deontae Skinner,27,2014,69,62,86,77,73,74,0.4,1</w:t>
      </w:r>
    </w:p>
    <w:p w14:paraId="2E711D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CB,Ross Cockrell,26,2014,71,76,89,87,90,66,1.1,1</w:t>
      </w:r>
    </w:p>
    <w:p w14:paraId="4497C0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OL,Weston Richburg,26,2014,81,89,90,89,77,74,1,1</w:t>
      </w:r>
    </w:p>
    <w:p w14:paraId="0CBA65C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WR,Odell Beckham Jr.,25,2014,81,94,90,89,94,85,3.1,2</w:t>
      </w:r>
    </w:p>
    <w:p w14:paraId="65DF688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DL,Jay Bromley,25,2014,72,69,85,85,83,80,0.5,1</w:t>
      </w:r>
    </w:p>
    <w:p w14:paraId="46B99F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LB,Devon Kennard,26,2014,72,78,83,86,84,79,0.5,1</w:t>
      </w:r>
    </w:p>
    <w:p w14:paraId="5A23A5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S,Nat Berhe,26,2014,69,60,87,80,87,67,0.4,1</w:t>
      </w:r>
    </w:p>
    <w:p w14:paraId="24A23C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K,Brad Wing,26,2014,73,62,83,91,82,62,1.4,3</w:t>
      </w:r>
    </w:p>
    <w:p w14:paraId="7EE7E5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RB,Orleans Darkwa,25,2014,75,79,87,85,90,85,0.7,1</w:t>
      </w:r>
    </w:p>
    <w:p w14:paraId="215DDF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DL,Kerry Wynn,26,2014,75,65,85,86,85,79,1.1,1</w:t>
      </w:r>
    </w:p>
    <w:p w14:paraId="294AD83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OL,Bobby Hart,23,2015,80,78,85,84,74,72,0.4,2</w:t>
      </w:r>
    </w:p>
    <w:p w14:paraId="3754BB4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OL,Ereck Flowers,23,2015,76,74,86,90,72,73,3.5,2</w:t>
      </w:r>
    </w:p>
    <w:p w14:paraId="48A04B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S,Landon Collins,23,2015,87,92,88,87,88,85,1.3,2</w:t>
      </w:r>
    </w:p>
    <w:p w14:paraId="488B06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LB,Curtis Grant,25,2015,61,56,81,77,80,75,0.3,2</w:t>
      </w:r>
    </w:p>
    <w:p w14:paraId="18964B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WR,Matt LaCosse,25,2015,63,54,85,75,82,69,0.3,1</w:t>
      </w:r>
    </w:p>
    <w:p w14:paraId="58D97D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OL,Brett Jones,26,2015,71,65,83,84,73,77,0.3,1</w:t>
      </w:r>
    </w:p>
    <w:p w14:paraId="2AA8DC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DL,Robert Thomas,26,2014,65,58,78,94,88,71,0.3,1</w:t>
      </w:r>
    </w:p>
    <w:p w14:paraId="2B2D3D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RB,Paul Perkins,23,2016,84,78,84,82,89,83,0.4,3</w:t>
      </w:r>
    </w:p>
    <w:p w14:paraId="019F70C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WR,Sterling Shepard,24,2016,93,86,89,88,90,80,1.3,3</w:t>
      </w:r>
    </w:p>
    <w:p w14:paraId="5CB6C70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WR,Roger Lewis,24,2016,73,68,85,78,91,77,0.3,2</w:t>
      </w:r>
    </w:p>
    <w:p w14:paraId="6AFF3D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WR,Jerell Adams,25,2016,66,59,83,77,84,70,0.4,3</w:t>
      </w:r>
    </w:p>
    <w:p w14:paraId="5CE64B0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CB,Eli Apple,22,2016,83,71,89,85,92,59,3.6,3</w:t>
      </w:r>
    </w:p>
    <w:p w14:paraId="09D875E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S,Darian Thompson,24,2016,80,71,87,82,86,77,0.6,3</w:t>
      </w:r>
    </w:p>
    <w:p w14:paraId="502FE12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LB,BJ Goodson,24,2016,73,67,87,85,88,79,0.5,3</w:t>
      </w:r>
    </w:p>
    <w:p w14:paraId="57DD84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S,Andrew Adams,24,2016,81,66,87,81,88,68,0.3,2</w:t>
      </w:r>
    </w:p>
    <w:p w14:paraId="683FCB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QB,Davis Webb,22,2017,78,65,85,93,76,65,0.6,4</w:t>
      </w:r>
    </w:p>
    <w:p w14:paraId="7273F7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RB,Wayne Gallman,23,2017,83,71,88,86,89,83,0.5,4</w:t>
      </w:r>
    </w:p>
    <w:p w14:paraId="65EB71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WR,Evan Engram,23,2017,76,71,85,83,90,85,2.5,4</w:t>
      </w:r>
    </w:p>
    <w:p w14:paraId="147B65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OL,Chad Wheeler,23,2017,81,63,83,80,72,73,0.3,3</w:t>
      </w:r>
    </w:p>
    <w:p w14:paraId="5CE1828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DL,Dalvin Tomlinson,23,2017,79,79,85,86,89,80,0.9,4</w:t>
      </w:r>
    </w:p>
    <w:p w14:paraId="5259AC8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DL,Avery Moss,23,2017,67,53,84,77,81,88,0.4,4</w:t>
      </w:r>
    </w:p>
    <w:p w14:paraId="553D241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K,Aldrick Rosas,23,2016,73,53,76,89,80,53,0.3,2</w:t>
      </w:r>
    </w:p>
    <w:p w14:paraId="259F61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LB,Calvin Munson,23,2017,68,62,87,82,83,74,0.3,3</w:t>
      </w:r>
    </w:p>
    <w:p w14:paraId="6E71F3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24963E7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EAGLES</w:t>
      </w:r>
    </w:p>
    <w:p w14:paraId="32E6A5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Philadelphia Eagles,PHI</w:t>
      </w:r>
    </w:p>
    <w:p w14:paraId="55627D4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S,Corey Graham,32,2007,67,77,89,83,87,79,1.2,1</w:t>
      </w:r>
    </w:p>
    <w:p w14:paraId="3E6C27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RB,LeGarrette Blount,31,2010,83,96,88,89,87,86,0.9,1</w:t>
      </w:r>
    </w:p>
    <w:p w14:paraId="563C70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WR,Torrey Smith,28,2011,69,78,91,83,90,79,3,3</w:t>
      </w:r>
    </w:p>
    <w:p w14:paraId="67A34A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OL,Stefen Wisniewski,28,2011,76,76,92,85,78,78,1.9,3</w:t>
      </w:r>
    </w:p>
    <w:p w14:paraId="7E74081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OL,Jason Kelce,30,2011,76,86,82,85,98,76,4.5,4</w:t>
      </w:r>
    </w:p>
    <w:p w14:paraId="44682E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DL,Brandon Graham,29,2010,79,89,87,86,90,91,4.5,2</w:t>
      </w:r>
    </w:p>
    <w:p w14:paraId="6BD6837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OL,Jason Peters,35,2004,70,95,89,95,85,88,7.7,3</w:t>
      </w:r>
    </w:p>
    <w:p w14:paraId="1F7D84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WR,Brent Celek,32,2007,70,86,87,85,75,71,3.2,2</w:t>
      </w:r>
    </w:p>
    <w:p w14:paraId="2D4C60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OL,Lane Johnson,27,2013,85,90,90,88,87,86,7.9,4</w:t>
      </w:r>
    </w:p>
    <w:p w14:paraId="66255B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OL,Chance Warmack,26,2013,75,72,91,92,74,76,0.6,2</w:t>
      </w:r>
    </w:p>
    <w:p w14:paraId="422FA19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K,Donnie Jones,37,2004,56,64,81,85,81,64,0.9,2</w:t>
      </w:r>
    </w:p>
    <w:p w14:paraId="3856A8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DL,Chris Long,32,2008,68,77,89,86,83,83,1.3,2</w:t>
      </w:r>
    </w:p>
    <w:p w14:paraId="6F9C21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WR,Zach Ertz,27,2013,87,95,87,93,80,77,6,5</w:t>
      </w:r>
    </w:p>
    <w:p w14:paraId="53B4B68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CB,Patrick Robinson,30,2010,73,82,84,86,88,68,0.5,1</w:t>
      </w:r>
    </w:p>
    <w:p w14:paraId="56CBDD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S,Malcolm Jenkins,30,2009,76,82,95,87,86,78,6.1,3</w:t>
      </w:r>
    </w:p>
    <w:p w14:paraId="65EEB3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DL,Steven Means,27,2013,67,60,80,69,75,84,0.5,2</w:t>
      </w:r>
    </w:p>
    <w:p w14:paraId="117A21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RB,Kenjon Barner,27,2013,70,54,89,75,92,83,0.4,1</w:t>
      </w:r>
    </w:p>
    <w:p w14:paraId="157396B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DL,Fletcher Cox,27,2012,76,85,88,89,94,90,13.5,6</w:t>
      </w:r>
    </w:p>
    <w:p w14:paraId="0E692D9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WR,Alshon Jeffery,27,2012,85,86,90,89,89,79,10.3,1</w:t>
      </w:r>
    </w:p>
    <w:p w14:paraId="7405D3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LB,Mychal Kendricks,27,2012,83,78,85,84,83,85,5.3,3</w:t>
      </w:r>
    </w:p>
    <w:p w14:paraId="1E95FF3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DL,Vinny Curry,29,2012,70,75,86,81,82,85,6.9,4</w:t>
      </w:r>
    </w:p>
    <w:p w14:paraId="7B6DC94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OL,Brandon Brooks,28,2012,75,86,83,95,82,86,6.1,4</w:t>
      </w:r>
    </w:p>
    <w:p w14:paraId="3DD0C9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QB,Nick Foles,28,2012,67,71,84,90,77,45,3.1,2</w:t>
      </w:r>
    </w:p>
    <w:p w14:paraId="0DBF7F0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LB,Nigel Bradham,28,2012,70,87,93,84,81,87,2.7,1</w:t>
      </w:r>
    </w:p>
    <w:p w14:paraId="0679EDB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LB,Najee Goode,28,2012,60,65,85,74,75,77,0.6,1</w:t>
      </w:r>
    </w:p>
    <w:p w14:paraId="0EA05C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S,Rodney McLeod,27,2012,76,81,88,86,85,73,5.1,4</w:t>
      </w:r>
    </w:p>
    <w:p w14:paraId="38FE9D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S,Jaylen Watkins,26,2014,71,70,89,82,91,64,0.4,1</w:t>
      </w:r>
    </w:p>
    <w:p w14:paraId="1AF3945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CB,Dexter McDougle,26,2014,62,57,79,81,91,61,0.4,2</w:t>
      </w:r>
    </w:p>
    <w:p w14:paraId="0D8ECB0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DL,Timmy Jernigan,25,2014,78,86,84,86,88,84,5.9,5</w:t>
      </w:r>
    </w:p>
    <w:p w14:paraId="3A0FF4A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OL,Taylor Hart,26,2014,72,62,88,76,78,74,0.4,1</w:t>
      </w:r>
    </w:p>
    <w:p w14:paraId="1129A9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DL,Beau Allen,26,2014,73,76,87,88,88,74,0.3,1</w:t>
      </w:r>
    </w:p>
    <w:p w14:paraId="0656612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RB,Trey Burton,26,2014,75,76,92,74,86,82,1.6,1</w:t>
      </w:r>
    </w:p>
    <w:p w14:paraId="3AD97D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RB,Jay Ajayi,24,2015,86,87,81,88,88,90,0.4,2</w:t>
      </w:r>
    </w:p>
    <w:p w14:paraId="449ED6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WR,Nelson Agholor,24,2015,86,78,86,82,91,82,2.2,2</w:t>
      </w:r>
    </w:p>
    <w:p w14:paraId="1C888BB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LB,Jordan Hicks,25,2015,81,86,81,85,85,86,0.5,2</w:t>
      </w:r>
    </w:p>
    <w:p w14:paraId="3D65F2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CB,Ronald Darby,23,2015,83,81,81,90,93,72,0.9,2</w:t>
      </w:r>
    </w:p>
    <w:p w14:paraId="0B0AA5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OL,Rick Lovato,25,2015,67,59,87,72,51,69,0.3,1</w:t>
      </w:r>
    </w:p>
    <w:p w14:paraId="326C2D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QB,Carson Wentz,25,2016,74,85,92,92,83,79,6.6,3</w:t>
      </w:r>
    </w:p>
    <w:p w14:paraId="7B0D54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RB,Wendell Smallwood,23,2016,74,72,89,82,91,84,0.4,3</w:t>
      </w:r>
    </w:p>
    <w:p w14:paraId="496FFE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OL,Isaac Seumalo,24,2016,84,73,85,84,73,75,0.6,3</w:t>
      </w:r>
    </w:p>
    <w:p w14:paraId="6884724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CB,Jalen Mills,23,2016,82,71,85,85,90,72,0.4,3</w:t>
      </w:r>
    </w:p>
    <w:p w14:paraId="3C20396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OL,Halapouliva Vaitai,24,2016,77,67,89,82,74,73,0.4,3</w:t>
      </w:r>
    </w:p>
    <w:p w14:paraId="3B47D0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LB,Kamu Grugier-Hill,23,2016,61,49,91,78,78,79,0.4,3</w:t>
      </w:r>
    </w:p>
    <w:p w14:paraId="4D0B51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LB,Joe Walker,25,2016,63,55,89,84,83,78,0.4,3</w:t>
      </w:r>
    </w:p>
    <w:p w14:paraId="4639EA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DL,Destiny Vaeao,23,2016,77,63,82,84,85,78,0.3,2</w:t>
      </w:r>
    </w:p>
    <w:p w14:paraId="36DF9B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WR,Marcus Johnson,23,2016,69,63,84,77,93,72,0.3,2</w:t>
      </w:r>
    </w:p>
    <w:p w14:paraId="3B4BB8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RB,Corey Clement,23,2017,76,59,85,85,87,84,0.3,3</w:t>
      </w:r>
    </w:p>
    <w:p w14:paraId="62F21F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DL,Derek Barnett,21,2017,75,68,85,87,86,83,3,4</w:t>
      </w:r>
    </w:p>
    <w:p w14:paraId="7DC0AD7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DL,Elijah Qualls,22,2017,67,55,89,93,90,80,0.4,4</w:t>
      </w:r>
    </w:p>
    <w:p w14:paraId="63CC195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CB,Sidney Jones,21,2017,71,66,82,82,90,78,1.3,4</w:t>
      </w:r>
    </w:p>
    <w:p w14:paraId="27F591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CB,Rasul Douglas,24,2017,76,68,88,80,87,75,0.6,4</w:t>
      </w:r>
    </w:p>
    <w:p w14:paraId="12DF76B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LB,Nathan Gerry,22,2017,74,59,85,74,75,77,0.4,4</w:t>
      </w:r>
    </w:p>
    <w:p w14:paraId="21DB40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K,Jake Elliott,22,2017,67,58,78,97,86,58,0.4,4</w:t>
      </w:r>
    </w:p>
    <w:p w14:paraId="735584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WR,Shelton Gibson,22,2017,66,56,85,81,93,78,0.4,4</w:t>
      </w:r>
    </w:p>
    <w:p w14:paraId="32C097F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WR,Mack Hollins,24,2017,70,69,86,83,90,78,0.5,4</w:t>
      </w:r>
    </w:p>
    <w:p w14:paraId="2193E3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418706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REDSKINS</w:t>
      </w:r>
    </w:p>
    <w:p w14:paraId="7422D5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Washington Redskins,WAS</w:t>
      </w:r>
    </w:p>
    <w:p w14:paraId="77644F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QB,Colt McCoy,31,2010,75,71,92,81,76,64,2.2,2</w:t>
      </w:r>
    </w:p>
    <w:p w14:paraId="5E3AC77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OL,Shawn Lauvao,30,2010,76,80,87,86,75,73,3.1,1</w:t>
      </w:r>
    </w:p>
    <w:p w14:paraId="1002532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LB,Ryan Kerrigan,29,2011,79,89,92,83,88,79,8.8,4</w:t>
      </w:r>
    </w:p>
    <w:p w14:paraId="443BF65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DL,Phil Taylor,29,2011,68,68,77,88,88,80,0.5,1</w:t>
      </w:r>
    </w:p>
    <w:p w14:paraId="4B669A9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RB,Niles Paul,28,2011,60,69,84,69,88,75,1.4,1</w:t>
      </w:r>
    </w:p>
    <w:p w14:paraId="3A462A3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DL,Terrell McClain,29,2011,72,77,77,89,88,78,3.9,4</w:t>
      </w:r>
    </w:p>
    <w:p w14:paraId="30CD53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LB,Chris Carter,28,2011,68,69,85,76,73,74,0.6,1</w:t>
      </w:r>
    </w:p>
    <w:p w14:paraId="500064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LB,Mason Foster,28,2011,70,85,88,85,82,78,0.9,1</w:t>
      </w:r>
    </w:p>
    <w:p w14:paraId="3A0DBB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WR,Vernon Davis,33,2006,65,84,87,83,87,78,3.8,3</w:t>
      </w:r>
    </w:p>
    <w:p w14:paraId="3BED46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 Nsekhe,32,2012,70,77,80,84,82,77,0.4,1</w:t>
      </w:r>
    </w:p>
    <w:p w14:paraId="18AB442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DL,Arthur Jones,31,2010,68,78,86,90,89,80,0.5,1</w:t>
      </w:r>
    </w:p>
    <w:p w14:paraId="7D638C3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OL,Nick Sundberg,30,2009,65,65,79,69,67,64,0.7,4</w:t>
      </w:r>
    </w:p>
    <w:p w14:paraId="6F0850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OL,Trent Williams,29,2010,91,95,89,95,89,88,9.2,4</w:t>
      </w:r>
    </w:p>
    <w:p w14:paraId="2D06772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S,DeAngelo Hall,34,2004,66,83,84,87,88,68,3.5,1</w:t>
      </w:r>
    </w:p>
    <w:p w14:paraId="6C15F5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S,DJ Swearinger,26,2013,81,83,91,85,83,65,3.5,3</w:t>
      </w:r>
    </w:p>
    <w:p w14:paraId="2185682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WR,Terrelle Pryor Sr.,28,2011,72,83,88,85,91,80,5.4,1</w:t>
      </w:r>
    </w:p>
    <w:p w14:paraId="15F8EC8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LB,Junior Galette,29,2010,71,81,80,78,80,78,0.5,1</w:t>
      </w:r>
    </w:p>
    <w:p w14:paraId="0997649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WR,Jordan Reed,27,2013,91,94,83,94,86,84,8,4</w:t>
      </w:r>
    </w:p>
    <w:p w14:paraId="0FF9E0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DL,Ziggy Hood,30,2009,62,73,82,88,84,80,0.9,2</w:t>
      </w:r>
    </w:p>
    <w:p w14:paraId="0034AED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RB,Chris Thompson,27,2013,78,86,71,81,91,81,1.6,1</w:t>
      </w:r>
    </w:p>
    <w:p w14:paraId="00235F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WR,Brian Quick,28,2012,62,73,86,85,87,81,0.6,1</w:t>
      </w:r>
    </w:p>
    <w:p w14:paraId="6819F17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LB,Zach Brown,28,2012,71,88,83,87,80,88,1.7,1</w:t>
      </w:r>
    </w:p>
    <w:p w14:paraId="46527D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QB,Kirk Cousins,29,2012,79,84,90,92,85,56,14.3,1</w:t>
      </w:r>
    </w:p>
    <w:p w14:paraId="6599ED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CB,Josh Norman,30,2012,77,95,94,90,88,77,10.8,4</w:t>
      </w:r>
    </w:p>
    <w:p w14:paraId="5D2E08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DL,Stacy McGee,27,2013,75,76,80,86,85,76,3.5,5</w:t>
      </w:r>
    </w:p>
    <w:p w14:paraId="4A11DF2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LB,Trent Murphy,27,2014,75,80,88,79,84,80,0.9,1</w:t>
      </w:r>
    </w:p>
    <w:p w14:paraId="2AAAA0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CB,Bashaud Breeland,25,2014,75,78,85,86,87,72,0.6,1</w:t>
      </w:r>
    </w:p>
    <w:p w14:paraId="6ED2A3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OL,Spencer Long,27,2014,74,85,79,88,74,78,0.7,1</w:t>
      </w:r>
    </w:p>
    <w:p w14:paraId="21CC91B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WR,Ryan Grant,27,2014,82,77,84,82,88,74,0.4,1</w:t>
      </w:r>
    </w:p>
    <w:p w14:paraId="3FFF8C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OL,Morgan Moses,26,2014,79,86,84,89,87,74,5.2,6</w:t>
      </w:r>
    </w:p>
    <w:p w14:paraId="49BCDA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LB,Will Compton,28,2013,62,74,88,82,81,81,1.1,1</w:t>
      </w:r>
    </w:p>
    <w:p w14:paraId="6D089AC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K,Tress Way,27,2014,62,60,83,98,84,60,1.1,4</w:t>
      </w:r>
    </w:p>
    <w:p w14:paraId="7E266AA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WR,Jamison Crowder,24,2015,80,84,89,87,91,80,0.5,2</w:t>
      </w:r>
    </w:p>
    <w:p w14:paraId="22D688D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OL,Brandon Scherff,26,2015,79,92,88,92,88,73,5.2,2</w:t>
      </w:r>
    </w:p>
    <w:p w14:paraId="1B4DA4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OL,TJ Clemmings,26,2015,74,72,88,85,73,71,0.5,2</w:t>
      </w:r>
    </w:p>
    <w:p w14:paraId="0CB686D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LB,Preston Smith,25,2015,77,73,85,80,84,79,1.2,2</w:t>
      </w:r>
    </w:p>
    <w:p w14:paraId="515F89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LB,Martrell Spaight,24,2015,79,73,84,85,84,80,0.4,2</w:t>
      </w:r>
    </w:p>
    <w:p w14:paraId="593815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S,Deshazor Everett,25,2015,72,68,85,83,87,62,0.3,1</w:t>
      </w:r>
    </w:p>
    <w:p w14:paraId="57AF46D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CB,Quinton Dunbar,25,2015,70,68,86,83,91,58,0.3,1</w:t>
      </w:r>
    </w:p>
    <w:p w14:paraId="7A3CD8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WR,Josh Doctson,25,2016,79,72,86,85,89,81,2.3,3</w:t>
      </w:r>
    </w:p>
    <w:p w14:paraId="0B5AF8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DL,Matt Ioannidis,23,2016,82,73,89,89,89,82,0.3,2</w:t>
      </w:r>
    </w:p>
    <w:p w14:paraId="3C09AD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CB,Kendall Fuller,22,2016,88,76,84,85,90,77,0.6,3</w:t>
      </w:r>
    </w:p>
    <w:p w14:paraId="5A5857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RB,Rob Kelley,25,2016,79,82,88,88,86,86,0.3,2</w:t>
      </w:r>
    </w:p>
    <w:p w14:paraId="0A1751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DL,Anthony Lanier,24,2016,64,53,86,72,75,82,0.3,2</w:t>
      </w:r>
    </w:p>
    <w:p w14:paraId="3BA4E1C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RB,Samaje Perine,22,2017,85,72,85,85,87,82,0.6,4</w:t>
      </w:r>
    </w:p>
    <w:p w14:paraId="3F76E5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WR,Jeremy Sprinkle,23,2017,73,57,86,76,84,75,0.4,4</w:t>
      </w:r>
    </w:p>
    <w:p w14:paraId="4F60F79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OL,Chase Roullier,24,2017,67,57,89,85,77,73,0.4,4</w:t>
      </w:r>
    </w:p>
    <w:p w14:paraId="5606506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DL,Jonathan Allen,22,2017,84,76,84,85,86,84,2.7,4</w:t>
      </w:r>
    </w:p>
    <w:p w14:paraId="4B47CB1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LB,Ryan Anderson,23,2017,73,65,88,83,86,74,1.1,4</w:t>
      </w:r>
    </w:p>
    <w:p w14:paraId="1C46663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CB,Fabian Moreau,23,2017,68,64,85,85,94,74,0.6,4</w:t>
      </w:r>
    </w:p>
    <w:p w14:paraId="53CBAB9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LB,Josh Harvey-Clemon,23,2017,73,62,85,79,77,77,0.4,4</w:t>
      </w:r>
    </w:p>
    <w:p w14:paraId="47836DE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K,Nick Rose,23,2016,69,50,68,50,88,50,0.3,1</w:t>
      </w:r>
    </w:p>
    <w:p w14:paraId="181BA5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CB,Joshua Holsey,24,2017,75,53,83,79,90,68,0.4,4</w:t>
      </w:r>
    </w:p>
    <w:p w14:paraId="77990D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S,Montae Nicholson,22,2017,84,69,83,83,92,68,0.5,4</w:t>
      </w:r>
    </w:p>
    <w:p w14:paraId="45BA8A5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OL,Tyler Catalina,24,2017,75,56,87,81,77,71,0.3,3</w:t>
      </w:r>
    </w:p>
    <w:p w14:paraId="2058EC0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0E631DD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FALCONS</w:t>
      </w:r>
    </w:p>
    <w:p w14:paraId="0B7C600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Atlanta Falcons,ATL</w:t>
      </w:r>
    </w:p>
    <w:p w14:paraId="3D7DAD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OL,Andy Levitre,31,2009,81,88,92,88,87,78,4.7,2</w:t>
      </w:r>
    </w:p>
    <w:p w14:paraId="196BC0D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OL,Ben Garland,29,2010,62,60,89,82,80,76,0.4,1</w:t>
      </w:r>
    </w:p>
    <w:p w14:paraId="55D112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OL,Alex Mack,32,2009,79,97,94,91,98,88,6.8,4</w:t>
      </w:r>
    </w:p>
    <w:p w14:paraId="50D0EC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DL,Ahtyba Rubin,31,2008,67,76,87,92,91,77,0.5,1</w:t>
      </w:r>
    </w:p>
    <w:p w14:paraId="7A03B2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WR,Andre Roberts,29,2010,67,79,88,79,89,81,1.4,1</w:t>
      </w:r>
    </w:p>
    <w:p w14:paraId="7AE6D0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WR,Julio Jones,28,2011,83,99,92,98,94,91,10,4</w:t>
      </w:r>
    </w:p>
    <w:p w14:paraId="03D8A3C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DL,Adrian Clayborn,29,2011,66,79,84,84,85,85,3.3,1</w:t>
      </w:r>
    </w:p>
    <w:p w14:paraId="290FB9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DL,Brooks Reed,30,2011,73,79,88,76,83,89,3.2,3</w:t>
      </w:r>
    </w:p>
    <w:p w14:paraId="5B4B28E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K,Matt Bosher,30,2011,76,69,88,92,88,69,1.8,3</w:t>
      </w:r>
    </w:p>
    <w:p w14:paraId="6D6E01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LB,Sean Weatherspoon,30,2010,63,68,85,77,80,81,0.5,1</w:t>
      </w:r>
    </w:p>
    <w:p w14:paraId="30370A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K,Matt Bryant,42,2002,52,70,75,96,96,70,1.9,1</w:t>
      </w:r>
    </w:p>
    <w:p w14:paraId="4A9BAA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QB,Matt Ryan,32,2008,84,93,96,94,91,58,15.8,2</w:t>
      </w:r>
    </w:p>
    <w:p w14:paraId="50E0E38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CB,Desmond Trufant,27,2013,78,86,87,92,92,85,9.5,6</w:t>
      </w:r>
    </w:p>
    <w:p w14:paraId="5E8480B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CB,Robert Alford,29,2013,71,77,83,90,93,61,6.9,4</w:t>
      </w:r>
    </w:p>
    <w:p w14:paraId="1C49BB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CB,Blidi Wreh-Wilson,28,2013,69,67,83,84,88,66,0.5,1</w:t>
      </w:r>
    </w:p>
    <w:p w14:paraId="53BC353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QB,Matt Schaub,36,2004,42,84,85,82,76,38,3.4,2</w:t>
      </w:r>
    </w:p>
    <w:p w14:paraId="765253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WR,Levine Toilolo,26,2013,79,79,80,78,76,66,3,3</w:t>
      </w:r>
    </w:p>
    <w:p w14:paraId="4F6B6A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DL,Dontari Poe,27,2012,78,80,92,95,94,87,5.1,1</w:t>
      </w:r>
    </w:p>
    <w:p w14:paraId="66DC70F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DL,Courtney Upshaw,28,2012,69,71,93,81,84,84,0.8,1</w:t>
      </w:r>
    </w:p>
    <w:p w14:paraId="31E58A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WR,Mohamed Sanu,28,2012,73,87,91,93,88,82,4.7,4</w:t>
      </w:r>
    </w:p>
    <w:p w14:paraId="4DFB0B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DL,Derrick Shelby,28,2012,64,72,84,82,82,83,3.4,3</w:t>
      </w:r>
    </w:p>
    <w:p w14:paraId="32E3BAB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OL,Josh Harris,28,2012,68,62,89,64,61,66,0.6,2</w:t>
      </w:r>
    </w:p>
    <w:p w14:paraId="657E62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OL,Austin Pasztor,27,2012,69,75,85,83,75,82,0.5,1</w:t>
      </w:r>
    </w:p>
    <w:p w14:paraId="3C859F8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RB,Derrick Coleman,27,2012,76,68,86,80,88,76,0.4,1</w:t>
      </w:r>
    </w:p>
    <w:p w14:paraId="6D4637C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S,Kemal Ishmael,26,2013,77,73,85,82,85,77,1.5,1</w:t>
      </w:r>
    </w:p>
    <w:p w14:paraId="39D725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LB,LaRoy Reynolds,27,2013,73,61,84,78,83,78,0.9,1</w:t>
      </w:r>
    </w:p>
    <w:p w14:paraId="0DBC5B8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OL,Ryan Schraeder,29,2013,89,88,88,87,88,85,4.6,5</w:t>
      </w:r>
    </w:p>
    <w:p w14:paraId="0E0FC6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WR,Nick Williams,27,2013,79,75,87,81,86,75,0.4,1</w:t>
      </w:r>
    </w:p>
    <w:p w14:paraId="0E3728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S,Ricardo Allen,26,2014,86,81,91,88,89,68,0.4,1</w:t>
      </w:r>
    </w:p>
    <w:p w14:paraId="7511F1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OL,Jake Matthews,25,2014,78,83,94,86,86,76,5,2</w:t>
      </w:r>
    </w:p>
    <w:p w14:paraId="4C7931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RB,Devonta Freeman,25,2014,87,88,91,90,92,93,6.1,6</w:t>
      </w:r>
    </w:p>
    <w:p w14:paraId="6076C4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WR,Taylor Gabriel,26,2014,86,84,79,86,95,78,1.6,1</w:t>
      </w:r>
    </w:p>
    <w:p w14:paraId="475996F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RB,Tevin Coleman,24,2015,83,83,85,87,94,89,0.6,2</w:t>
      </w:r>
    </w:p>
    <w:p w14:paraId="5301124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WR,Justin Hardy,26,2015,68,69,89,84,87,83,0.5,2</w:t>
      </w:r>
    </w:p>
    <w:p w14:paraId="6B27803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 Sambrailo,25,2015,74,72,85,79,83,72,0.7,2</w:t>
      </w:r>
    </w:p>
    <w:p w14:paraId="656DB37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DL,Grady Jarrett,24,2015,89,84,80,89,89,83,0.4,2</w:t>
      </w:r>
    </w:p>
    <w:p w14:paraId="3C89AF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LB,Vic Beasley Jr.,25,2015,75,83,84,78,84,88,3.5,2</w:t>
      </w:r>
    </w:p>
    <w:p w14:paraId="0913E7E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CB,Jalen Collins,24,2015,74,76,82,87,90,70,1.1,2</w:t>
      </w:r>
    </w:p>
    <w:p w14:paraId="5BB3C2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RB,Terron Ward,25,2015,74,68,87,82,87,85,0.3,1</w:t>
      </w:r>
    </w:p>
    <w:p w14:paraId="1A3BD2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CB,CJ Goodwin,27,2014,72,60,84,83,91,48,0.3,1</w:t>
      </w:r>
    </w:p>
    <w:p w14:paraId="040CF6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WR,Austin Hooper,23,2016,84,75,89,79,82,76,0.6,3</w:t>
      </w:r>
    </w:p>
    <w:p w14:paraId="006AE7E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LB,Deion Jones,23,2016,86,85,84,85,82,86,0.9,3</w:t>
      </w:r>
    </w:p>
    <w:p w14:paraId="204E52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S,Keanu Neal,22,2016,77,76,91,85,87,79,2.5,3</w:t>
      </w:r>
    </w:p>
    <w:p w14:paraId="77B314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LB,De'vondre Campbell,24,2016,79,83,88,83,81,85,0.5,3</w:t>
      </w:r>
    </w:p>
    <w:p w14:paraId="2C2B8E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OL,Wes Schweitzer,24,2016,69,65,88,81,75,72,0.4,3</w:t>
      </w:r>
    </w:p>
    <w:p w14:paraId="1E0533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WR,Devin Fuller,23,2016,66,55,86,74,93,72,0.4,3</w:t>
      </w:r>
    </w:p>
    <w:p w14:paraId="48A832B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CB,Brian Poole,25,2016,76,81,85,82,89,79,0.3,2</w:t>
      </w:r>
    </w:p>
    <w:p w14:paraId="77ADC2E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S,Sharrod Neasman,26,2016,59,52,86,77,83,71,0.3,1</w:t>
      </w:r>
    </w:p>
    <w:p w14:paraId="601C36B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WR,Eric Saubert,23,2017,76,55,88,75,83,77,0.4,4</w:t>
      </w:r>
    </w:p>
    <w:p w14:paraId="356C20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OL,Sean Harlow,22,2017,71,62,86,86,80,76,0.5,4</w:t>
      </w:r>
    </w:p>
    <w:p w14:paraId="101E880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S,Damontae Kazee,24,2017,79,66,89,82,88,68,0.4,4</w:t>
      </w:r>
    </w:p>
    <w:p w14:paraId="7E5443C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DL,Takkarist McKinley,22,2017,77,70,85,81,82,89,2.4,4</w:t>
      </w:r>
    </w:p>
    <w:p w14:paraId="01B9636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LB,Duke Riley,23,2017,82,66,87,87,84,80,0.7,4</w:t>
      </w:r>
    </w:p>
    <w:p w14:paraId="4027BA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WR,Marvin Hall,24,2016,62,50,88,70,92,78,0.3,1</w:t>
      </w:r>
    </w:p>
    <w:p w14:paraId="4F37A21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LB,Jermaine Grace,24,2017,74,60,84,77,81,79,0.3,3</w:t>
      </w:r>
    </w:p>
    <w:p w14:paraId="245186D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66AE10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PANTHERS</w:t>
      </w:r>
    </w:p>
    <w:p w14:paraId="3ECBA6B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Carolina Panthers,CAR</w:t>
      </w:r>
    </w:p>
    <w:p w14:paraId="25C6AB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DL,Julius Peppers,37,2002,43,84,89,82,85,88,3.1,1</w:t>
      </w:r>
    </w:p>
    <w:p w14:paraId="51A631A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WR,Greg Olsen,32,2007,76,97,92,97,85,78,6.9,2</w:t>
      </w:r>
    </w:p>
    <w:p w14:paraId="6FCC23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S,Jairus Byrd,31,2009,65,71,89,85,84,73,0.5,1</w:t>
      </w:r>
    </w:p>
    <w:p w14:paraId="0572DA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S,Mike Adams,36,2004,70,88,84,84,82,71,1.5,2</w:t>
      </w:r>
    </w:p>
    <w:p w14:paraId="2238FE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QB,Cam Newton,28,2011,81,88,97,97,80,87,15.1,4</w:t>
      </w:r>
    </w:p>
    <w:p w14:paraId="7F7D6DA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QB,Derek Anderson,34,2005,51,75,91,91,74,38,1.9,1</w:t>
      </w:r>
    </w:p>
    <w:p w14:paraId="09E397A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S,Colin Jones,30,2011,63,62,82,82,90,68,0.7,2</w:t>
      </w:r>
    </w:p>
    <w:p w14:paraId="7B3E87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LB,Andrew Gachkar,29,2011,63,71,83,83,77,77,0.5,1</w:t>
      </w:r>
    </w:p>
    <w:p w14:paraId="28EB1B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S,Kurt Coleman,29,2010,77,84,87,84,85,69,3.5,2</w:t>
      </w:r>
    </w:p>
    <w:p w14:paraId="5E8551E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OL,JJ Jansen,31,2008,71,76,85,71,56,66,0.7,4</w:t>
      </w:r>
    </w:p>
    <w:p w14:paraId="3BA37DE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DL,Mario Addison,30,2011,72,86,85,76,80,84,6.1,3</w:t>
      </w:r>
    </w:p>
    <w:p w14:paraId="0A2109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CB,Captain Munnerlyn,29,2009,70,74,86,85,89,72,3.5,4</w:t>
      </w:r>
    </w:p>
    <w:p w14:paraId="307E77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LB,Thomas Davis,34,2005,45,88,90,90,84,85,8.1,2</w:t>
      </w:r>
    </w:p>
    <w:p w14:paraId="7EB41C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OL,Ryan Kalil,32,2007,82,90,90,89,81,76,6.8,1</w:t>
      </w:r>
    </w:p>
    <w:p w14:paraId="5EC909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DL,Charles Johnson,31,2007,74,86,86,82,83,84,2.4,2</w:t>
      </w:r>
    </w:p>
    <w:p w14:paraId="617C5E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RB,Jonathan Stewart,30,2008,72,88,85,89,86,90,2.4,2</w:t>
      </w:r>
    </w:p>
    <w:p w14:paraId="7B372AD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DL,Kyle Love,31,2010,75,79,80,85,86,76,0.7,2</w:t>
      </w:r>
    </w:p>
    <w:p w14:paraId="0E7433A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OL,Greg Van Roten,27,2012,72,63,86,84,80,76,0.4,1</w:t>
      </w:r>
    </w:p>
    <w:p w14:paraId="1AEF7A7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LB,Ben Jacobs,29,2011,68,68,89,78,76,75,0.5,1</w:t>
      </w:r>
    </w:p>
    <w:p w14:paraId="703B1D4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DL,Star Lotulelei,28,2013,73,78,88,96,95,82,2.8,1</w:t>
      </w:r>
    </w:p>
    <w:p w14:paraId="26DED6A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WR,Ed Dickson,30,2010,71,82,87,78,83,73,1.6,1</w:t>
      </w:r>
    </w:p>
    <w:p w14:paraId="4DDE99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DL,Kawann Short,28,2013,75,89,84,87,90,85,12,5</w:t>
      </w:r>
    </w:p>
    <w:p w14:paraId="6FAE81E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K,Graham Gano,30,2009,72,56,80,97,85,56,2.3,1</w:t>
      </w:r>
    </w:p>
    <w:p w14:paraId="14BAD4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OL,Matt Kalil,28,2012,70,78,90,89,73,73,8.1,5</w:t>
      </w:r>
    </w:p>
    <w:p w14:paraId="5E85CB1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LB,Luke Kuechly,26,2012,90,96,96,97,93,90,10,5</w:t>
      </w:r>
    </w:p>
    <w:p w14:paraId="4DCC84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OL,Amini Silatolu,29,2012,66,69,87,87,75,75,0.6,1</w:t>
      </w:r>
    </w:p>
    <w:p w14:paraId="39F4980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RB,Fozzy Whittaker,28,2012,65,72,82,74,88,79,0.7,2</w:t>
      </w:r>
    </w:p>
    <w:p w14:paraId="7778784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DL,Wes Horton,27,2013,71,74,80,76,77,82,0.8,2</w:t>
      </w:r>
    </w:p>
    <w:p w14:paraId="63AAA5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WR,Russell Shepard,27,2013,77,75,87,81,90,81,2.4,3</w:t>
      </w:r>
    </w:p>
    <w:p w14:paraId="24AEBA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OL,Trai Turner,24,2014,90,87,87,88,89,79,7.4,5</w:t>
      </w:r>
    </w:p>
    <w:p w14:paraId="5E2DB1D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QB,Garrett Gilbert,26,2014,58,47,84,85,71,55,0.3,1</w:t>
      </w:r>
    </w:p>
    <w:p w14:paraId="1A0CD38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WR,Brenton Bersin,27,2012,72,72,86,82,85,76,0.4,1</w:t>
      </w:r>
    </w:p>
    <w:p w14:paraId="791BF25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OL,Andrew Norwell,26,2014,78,89,88,87,80,88,1.6,1</w:t>
      </w:r>
    </w:p>
    <w:p w14:paraId="402D60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RB,Cameron Artis-Payne,27,2015,59,48,87,84,88,81,0.4,2</w:t>
      </w:r>
    </w:p>
    <w:p w14:paraId="27E5A1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WR,Devin Funchess,23,2015,87,75,86,83,89,83,1.2,2</w:t>
      </w:r>
    </w:p>
    <w:p w14:paraId="2F811A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WR,Kaelin Clay,25,2015,67,58,81,73,91,75,0.3,1</w:t>
      </w:r>
    </w:p>
    <w:p w14:paraId="06DAA75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OL,Daryl Williams,25,2015,77,75,85,87,81,79,0.5,2</w:t>
      </w:r>
    </w:p>
    <w:p w14:paraId="0D532E6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LB,David Mayo,24,2015,70,65,81,85,83,76,0.4,2</w:t>
      </w:r>
    </w:p>
    <w:p w14:paraId="4B2888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LB,Shaq Thompson,23,2015,83,79,89,87,84,84,2,2</w:t>
      </w:r>
    </w:p>
    <w:p w14:paraId="6D1BAA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CB,Ladarius Gunter,25,2015,74,68,86,82,88,77,0.3,1</w:t>
      </w:r>
    </w:p>
    <w:p w14:paraId="5979F4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WR,Chris Manhertz,25,2014,70,63,85,74,78,73,0.3,1</w:t>
      </w:r>
    </w:p>
    <w:p w14:paraId="36AE9C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K,Michael Palardy,25,2014,68,57,78,91,78,57,0.3,1</w:t>
      </w:r>
    </w:p>
    <w:p w14:paraId="63BC69A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OL,Tyler Larsen,26,2014,70,69,88,93,82,74,0.3,1</w:t>
      </w:r>
    </w:p>
    <w:p w14:paraId="4E2E85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OL,John Theus,23,2016,78,62,90,73,74,73,0.4,3</w:t>
      </w:r>
    </w:p>
    <w:p w14:paraId="69B281C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DL,Vernon Butler,23,2016,76,71,87,83,86,88,1.9,3</w:t>
      </w:r>
    </w:p>
    <w:p w14:paraId="0029DBD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LB,Jared Norris,24,2016,70,50,88,78,80,73,0.3,2</w:t>
      </w:r>
    </w:p>
    <w:p w14:paraId="60E4203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CB,Daryl Worley,22,2016,73,75,89,83,86,70,0.6,3</w:t>
      </w:r>
    </w:p>
    <w:p w14:paraId="2AB5F9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CB,Kevon Seymour,24,2016,66,53,80,81,93,60,0.4,3</w:t>
      </w:r>
    </w:p>
    <w:p w14:paraId="223F67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CB,James Bradberry,24,2016,77,79,88,86,91,72,0.8,3</w:t>
      </w:r>
    </w:p>
    <w:p w14:paraId="75729F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RB,Christian McCaffrey,21,2017,82,68,87,81,91,84,4.2,4</w:t>
      </w:r>
    </w:p>
    <w:p w14:paraId="4970D5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WR,Curtis Samuel,21,2017,83,69,86,80,95,77,1.4,4</w:t>
      </w:r>
    </w:p>
    <w:p w14:paraId="08AFDE2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DL,Bryan Cox Jr.,23,2017,74,51,82,81,84,83,0.3,3</w:t>
      </w:r>
    </w:p>
    <w:p w14:paraId="5DEAEC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OL,Taylor Moton,23,2017,75,65,94,87,83,80,0.8,4</w:t>
      </w:r>
    </w:p>
    <w:p w14:paraId="188EB56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DL,Daeshon Hall,22,2017,65,58,88,76,79,86,0.6,4</w:t>
      </w:r>
    </w:p>
    <w:p w14:paraId="35D3053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RB,Alex Armah,23,2017,71,59,93,76,82,75,0.4,4</w:t>
      </w:r>
    </w:p>
    <w:p w14:paraId="7B7B06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39B698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SAINTS</w:t>
      </w:r>
    </w:p>
    <w:p w14:paraId="2D06361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New Orleans Saints,NO</w:t>
      </w:r>
    </w:p>
    <w:p w14:paraId="625673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RB,Mark Ingram,28,2011,74,88,89,87,87,87,2.9,2</w:t>
      </w:r>
    </w:p>
    <w:p w14:paraId="298A058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DL,Cameron Jordan,28,2011,80,90,92,91,94,90,8.5,4</w:t>
      </w:r>
    </w:p>
    <w:p w14:paraId="2F040E6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DL,Nick Fairley,29,2011,73,79,88,88,89,84,5.4,4</w:t>
      </w:r>
    </w:p>
    <w:p w14:paraId="49A8410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S,Rafael Bush,30,2010,64,77,83,84,87,66,0.6,1</w:t>
      </w:r>
    </w:p>
    <w:p w14:paraId="56D3A6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WR,Ted Ginn Jr.,32,2007,77,83,81,78,93,81,2.8,3</w:t>
      </w:r>
    </w:p>
    <w:p w14:paraId="10ADFB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S,Kenny Vaccaro,26,2013,73,81,93,86,85,76,2.6,1</w:t>
      </w:r>
    </w:p>
    <w:p w14:paraId="7D90E1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WR,Michael Hoomanawanui,29,2010,65,78,82,79,77,64,1.1,2</w:t>
      </w:r>
    </w:p>
    <w:p w14:paraId="3A20EC0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LB,Manti Te'o,26,2013,78,80,88,86,81,80,1.7,2</w:t>
      </w:r>
    </w:p>
    <w:p w14:paraId="1C0B3E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OL,Larry Warford,26,2013,74,80,92,89,74,81,6.3,4</w:t>
      </w:r>
    </w:p>
    <w:p w14:paraId="766C87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QB,Drew Brees,38,2001,61,99,96,90,92,46,7.3,1</w:t>
      </w:r>
    </w:p>
    <w:p w14:paraId="3C986F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OL,Zach Strief,34,2006,51,89,89,89,84,75,3.1,2</w:t>
      </w:r>
    </w:p>
    <w:p w14:paraId="3EF8A98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QB,Chase Daniel,31,2009,63,70,93,85,76,57,0.5,1</w:t>
      </w:r>
    </w:p>
    <w:p w14:paraId="648B971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K,Thomas Morstead,31,2009,64,68,89,94,94,68,2.6,2</w:t>
      </w:r>
    </w:p>
    <w:p w14:paraId="5A2F8C3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OL,Terron Armstead,26,2013,87,89,83,88,78,89,9.1,5</w:t>
      </w:r>
    </w:p>
    <w:p w14:paraId="6D24064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OL,Max Unger,31,2009,81,94,90,87,73,74,5.3,3</w:t>
      </w:r>
    </w:p>
    <w:p w14:paraId="1A11D73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DL,Alex Okafor,26,2013,80,78,92,76,77,81,1.8,1</w:t>
      </w:r>
    </w:p>
    <w:p w14:paraId="397B2C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LB,Gerald Hodges Jr.,26,2013,81,79,88,88,82,80,0.5,1</w:t>
      </w:r>
    </w:p>
    <w:p w14:paraId="4560854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LB,AJ Klein,26,2013,72,76,91,84,79,78,4.2,4</w:t>
      </w:r>
    </w:p>
    <w:p w14:paraId="22E6E5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LB,Craig Robertson,29,2011,71,78,86,86,80,78,1.2,2</w:t>
      </w:r>
    </w:p>
    <w:p w14:paraId="0F058CE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WR,Coby Fleener,29,2012,74,82,84,84,87,78,4.6,4</w:t>
      </w:r>
    </w:p>
    <w:p w14:paraId="62FBC4E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OL,Josh LeRibeus,28,2012,74,69,87,88,72,77,0.5,1</w:t>
      </w:r>
    </w:p>
    <w:p w14:paraId="6FBD87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DL,John Hughes III,29,2012,69,70,83,85,86,78,0.5,1</w:t>
      </w:r>
    </w:p>
    <w:p w14:paraId="551221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OL,Senio Kelemete,27,2012,72,73,85,86,73,78,0.9,1</w:t>
      </w:r>
    </w:p>
    <w:p w14:paraId="338C80A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OL,Bryce Harris,28,2012,74,65,86,82,82,75,0.5,1</w:t>
      </w:r>
    </w:p>
    <w:p w14:paraId="302FF52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LB,Michael Mauti,27,2013,80,72,80,86,85,74,0.5,1</w:t>
      </w:r>
    </w:p>
    <w:p w14:paraId="3ADC06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RB,Zach Line,27,2013,62,56,90,80,83,76,0.5,1</w:t>
      </w:r>
    </w:p>
    <w:p w14:paraId="25E78FA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S,Chris Banjo,27,2013,75,62,84,83,88,63,0.9,2</w:t>
      </w:r>
    </w:p>
    <w:p w14:paraId="3F7DBB9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WR,Josh Hill,27,2013,80,74,82,81,83,74,1.9,2</w:t>
      </w:r>
    </w:p>
    <w:p w14:paraId="5591D7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WR,Brandon Coleman,25,2014,78,77,83,84,87,78,0.3,1</w:t>
      </w:r>
    </w:p>
    <w:p w14:paraId="56F4406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OL,Andrus Peat,24,2015,78,78,81,86,80,72,2.7,2</w:t>
      </w:r>
    </w:p>
    <w:p w14:paraId="735877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DL,Tyeler Davison,25,2015,75,76,81,91,86,77,0.4,2</w:t>
      </w:r>
    </w:p>
    <w:p w14:paraId="23F13F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LB,Hau'oli Kikaha,25,2015,79,73,79,75,78,79,1.1,2</w:t>
      </w:r>
    </w:p>
    <w:p w14:paraId="7914D1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CB,PJ Williams,24,2015,81,65,88,83,90,81,0.6,2</w:t>
      </w:r>
    </w:p>
    <w:p w14:paraId="2EC7EE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CB,Delvin Breaux,28,2015,69,77,82,86,90,75,0.3,1</w:t>
      </w:r>
    </w:p>
    <w:p w14:paraId="471F76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WR,Willie Snead,25,2014,85,85,86,86,89,74,0.4,1</w:t>
      </w:r>
    </w:p>
    <w:p w14:paraId="1D0DEC7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RB,Daniel Lasco,25,2016,64,54,82,75,90,77,0.4,3</w:t>
      </w:r>
    </w:p>
    <w:p w14:paraId="3A34662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WR,Michael Thomas,23,2016,90,89,88,92,89,80,1.1,3</w:t>
      </w:r>
    </w:p>
    <w:p w14:paraId="074065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DL,Sheldon Rankins,23,2016,80,74,89,86,87,86,3,3</w:t>
      </w:r>
    </w:p>
    <w:p w14:paraId="4C83A0B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S,Vonn Bell,23,2016,86,73,87,82,88,76,0.8,3</w:t>
      </w:r>
    </w:p>
    <w:p w14:paraId="70B980E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DL,David Onyemata,25,2016,77,73,86,89,87,83,0.5,3</w:t>
      </w:r>
    </w:p>
    <w:p w14:paraId="17939B8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CB,De'vante Harris,24,2016,70,58,85,82,88,62,0.3,2</w:t>
      </w:r>
    </w:p>
    <w:p w14:paraId="14C3448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CB,Ken Crawley,24,2016,83,74,88,85,91,67,0.3,2</w:t>
      </w:r>
    </w:p>
    <w:p w14:paraId="2228630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WR,Tommylee Lewis,25,2016,71,56,84,78,91,76,0.3,2</w:t>
      </w:r>
    </w:p>
    <w:p w14:paraId="026CE7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K,Wil Lutz,23,2016,68,60,78,96,88,60,0.3,2</w:t>
      </w:r>
    </w:p>
    <w:p w14:paraId="26FAFEE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RB,Alvin Kamara,21,2017,78,72,84,85,88,89,0.7,4</w:t>
      </w:r>
    </w:p>
    <w:p w14:paraId="0611F47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OL,Ryan Ramczyk,23,2017,84,75,91,88,78,78,2,4</w:t>
      </w:r>
    </w:p>
    <w:p w14:paraId="79DC05B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DL,Al-Quadin Muhammad,22,2017,76,56,86,78,79,85,0.4,4</w:t>
      </w:r>
    </w:p>
    <w:p w14:paraId="08D530A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DL,Trey Hendrickson,23,2017,77,58,88,79,82,88,0.6,4</w:t>
      </w:r>
    </w:p>
    <w:p w14:paraId="75B930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LB,Alex Anzalone,23,2017,70,67,79,82,81,78,0.6,4</w:t>
      </w:r>
    </w:p>
    <w:p w14:paraId="5C99597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CB,Marshon Lattimore,21,2017,72,73,79,88,94,78,3.7,4</w:t>
      </w:r>
    </w:p>
    <w:p w14:paraId="0208FD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S,Marcus Williams,21,2017,79,72,89,86,87,76,1.3,4</w:t>
      </w:r>
    </w:p>
    <w:p w14:paraId="2DF2BD5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OL,Zach Wood,24,2016,70,51,83,75,53,61,0.3,2</w:t>
      </w:r>
    </w:p>
    <w:p w14:paraId="5457A8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WR,Austin Carr,24,2017,69,57,87,81,86,83,0.3,3</w:t>
      </w:r>
    </w:p>
    <w:p w14:paraId="41D9B07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QB,Taysom Hill,27,2017,59,48,84,88,68,78,0.3,3</w:t>
      </w:r>
    </w:p>
    <w:p w14:paraId="57537AB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RB,Trey Edmunds,23,2017,63,52,82,77,90,81,0.3,3</w:t>
      </w:r>
    </w:p>
    <w:p w14:paraId="389825E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3FF41F0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BUCCANEERS</w:t>
      </w:r>
    </w:p>
    <w:p w14:paraId="1357749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Tampa Bay Buccaneers,TB</w:t>
      </w:r>
    </w:p>
    <w:p w14:paraId="1D2164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DL,Clinton McDonald,30,2009,64,74,84,88,87,82,1.8,1</w:t>
      </w:r>
    </w:p>
    <w:p w14:paraId="2516AF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QB,Ryan Fitzpatrick,35,2005,69,69,86,87,76,61,1.8,1</w:t>
      </w:r>
    </w:p>
    <w:p w14:paraId="724626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OL,Garrison Sanborn,32,2009,64,64,84,77,66,64,0.6,1</w:t>
      </w:r>
    </w:p>
    <w:p w14:paraId="08302C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DL,Robert Ayers,32,2009,75,83,82,78,82,84,3.9,2</w:t>
      </w:r>
    </w:p>
    <w:p w14:paraId="3B1BA2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S,TJ Ward,31,2010,73,81,93,84,87,75,4.1,1</w:t>
      </w:r>
    </w:p>
    <w:p w14:paraId="2E442DC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DL,Gerald McCoy,29,2010,70,88,86,92,94,88,9.8,5</w:t>
      </w:r>
    </w:p>
    <w:p w14:paraId="089C692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RB,Luke Stocker,29,2011,68,72,88,69,81,69,1,1</w:t>
      </w:r>
    </w:p>
    <w:p w14:paraId="737A08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RB,Jacquizz Rodgers,27,2011,81,78,87,88,87,88,1,2</w:t>
      </w:r>
    </w:p>
    <w:p w14:paraId="2B9C7E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DL,Chris Baker,30,2009,72,85,81,90,89,81,3.1,3</w:t>
      </w:r>
    </w:p>
    <w:p w14:paraId="2DA29F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S,Chris Conte,28,2011,74,81,87,83,86,63,1.5,2</w:t>
      </w:r>
    </w:p>
    <w:p w14:paraId="52C17F1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DL,Darryl Tapp,33,2006,45,75,87,71,77,82,0.6,1</w:t>
      </w:r>
    </w:p>
    <w:p w14:paraId="6434F4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WR,DeSean Jackson,31,2008,71,89,84,90,94,84,6.7,3</w:t>
      </w:r>
    </w:p>
    <w:p w14:paraId="5E87B73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Hawley,29,2010,87,84,88,89,77,76,1.7,2</w:t>
      </w:r>
    </w:p>
    <w:p w14:paraId="178B94A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CB,Brent Grimes,34,2006,66,90,85,90,87,68,4,1</w:t>
      </w:r>
    </w:p>
    <w:p w14:paraId="60D30A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OL,Demar Dotson,32,2009,79,83,87,86,87,89,2.5,3</w:t>
      </w:r>
    </w:p>
    <w:p w14:paraId="1B4BD0A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CB,Robert McClain,29,2010,64,71,84,84,87,66,0.5,1</w:t>
      </w:r>
    </w:p>
    <w:p w14:paraId="468F79E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DL,Sealver Siliga,27,2011,71,72,82,88,90,77,0.8,1</w:t>
      </w:r>
    </w:p>
    <w:p w14:paraId="0945068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DL,William Gholston,26,2013,77,80,82,77,83,84,3.3,5</w:t>
      </w:r>
    </w:p>
    <w:p w14:paraId="381796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OL,Evan Smith,31,2009,65,78,84,85,77,77,2.1,1</w:t>
      </w:r>
    </w:p>
    <w:p w14:paraId="7BFFF2D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RB,Doug Martin,28,2012,68,83,89,91,88,92,4.3,4</w:t>
      </w:r>
    </w:p>
    <w:p w14:paraId="2513CB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LB,Lavonte David,27,2012,89,88,95,89,84,88,6,4</w:t>
      </w:r>
    </w:p>
    <w:p w14:paraId="0371784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S,Josh Robinson,26,2012,80,69,84,86,92,55,1.6,2</w:t>
      </w:r>
    </w:p>
    <w:p w14:paraId="331F68A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K,Bryan Anger,29,2012,68,70,90,95,94,70,2,5</w:t>
      </w:r>
    </w:p>
    <w:p w14:paraId="56FD842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S,Keith Tandy,28,2012,73,76,91,85,87,69,0.6,1</w:t>
      </w:r>
    </w:p>
    <w:p w14:paraId="56C30D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OL,JR Sweezy,28,2012,73,78,83,84,73,79,3.6,4</w:t>
      </w:r>
    </w:p>
    <w:p w14:paraId="13EAD39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QB,Ryan Griffin,28,2013,65,54,85,84,76,49,0.5,2</w:t>
      </w:r>
    </w:p>
    <w:p w14:paraId="32C39E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DL,Will Clarke,26,2014,66,64,85,76,79,84,0.4,1</w:t>
      </w:r>
    </w:p>
    <w:p w14:paraId="15B57D0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WR,Mike Evans,24,2014,85,96,91,88,88,83,4.7,2</w:t>
      </w:r>
    </w:p>
    <w:p w14:paraId="6E89A06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RB,Charles Sims III,27,2014,77,81,86,81,89,82,0.6,1</w:t>
      </w:r>
    </w:p>
    <w:p w14:paraId="30DC424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OL,Kevin Pamphile,27,2014,80,74,84,82,74,75,0.6,1</w:t>
      </w:r>
    </w:p>
    <w:p w14:paraId="0CE6643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K,Patrick Murray,26,2014,60,48,78,92,85,48,0.3,1</w:t>
      </w:r>
    </w:p>
    <w:p w14:paraId="7D9EAEE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WR,Cameron Brate,26,2014,84,84,85,87,80,70,0.4,1</w:t>
      </w:r>
    </w:p>
    <w:p w14:paraId="4BA98E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LB,Adarius Glanton,27,2014,73,67,85,79,82,79,0.4,1</w:t>
      </w:r>
    </w:p>
    <w:p w14:paraId="42DF78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QB,Jameis Winston,23,2015,80,80,96,95,80,78,6.3,2</w:t>
      </w:r>
    </w:p>
    <w:p w14:paraId="121D77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OL,Ali Marpet,24,2015,90,87,86,88,81,77,0.7,2</w:t>
      </w:r>
    </w:p>
    <w:p w14:paraId="0F7A5BC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OL,Donovan Smith,24,2015,89,78,82,88,73,75,1.3,2</w:t>
      </w:r>
    </w:p>
    <w:p w14:paraId="64206F7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DL,Ryan Russell,25,2015,69,66,77,78,76,84,0.4,1</w:t>
      </w:r>
    </w:p>
    <w:p w14:paraId="4B61C1B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LB,Kwon Alexander,23,2015,92,84,85,81,83,85,0.5,2</w:t>
      </w:r>
    </w:p>
    <w:p w14:paraId="0052336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LB,Cameron Lynch,24,2015,74,58,88,76,82,75,0.3,1</w:t>
      </w:r>
    </w:p>
    <w:p w14:paraId="6C8A8B5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WR,Adam Humphries,24,2015,85,86,82,88,88,75,0.4,1</w:t>
      </w:r>
    </w:p>
    <w:p w14:paraId="1A0FBC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WR,Freddie Martino,26,2014,69,56,84,78,89,79,0.4,1</w:t>
      </w:r>
    </w:p>
    <w:p w14:paraId="68C44D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WR,Bernard Reedy,26,2014,69,61,84,80,88,75,0.3,1</w:t>
      </w:r>
    </w:p>
    <w:p w14:paraId="4DE4898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OL,Caleb Benenoch,23,2016,71,64,83,78,78,72,0.4,3</w:t>
      </w:r>
    </w:p>
    <w:p w14:paraId="537C52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DL,Noah Spence,23,2016,81,71,85,80,81,88,1.3,3</w:t>
      </w:r>
    </w:p>
    <w:p w14:paraId="6366EF1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CB,Vernon Hargreaves,22,2016,74,68,88,86,90,79,3.4,3</w:t>
      </w:r>
    </w:p>
    <w:p w14:paraId="7EEFF7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CB,Ryan Smith,24,2016,71,58,85,81,90,63,0.5,3</w:t>
      </w:r>
    </w:p>
    <w:p w14:paraId="56F45D9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LB,Devante Bond,24,2016,75,63,84,74,77,78,0.4,3</w:t>
      </w:r>
    </w:p>
    <w:p w14:paraId="77B7B59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OL,Leonard Wester,24,2016,61,48,84,79,72,76,0.3,2</w:t>
      </w:r>
    </w:p>
    <w:p w14:paraId="5DBE10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CB,Javien Elliott,24,2016,67,61,85,79,86,74,0.3,1</w:t>
      </w:r>
    </w:p>
    <w:p w14:paraId="5F95D7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RB,Peyton Barber,23,2016,71,56,86,77,86,79,0.3,2</w:t>
      </w:r>
    </w:p>
    <w:p w14:paraId="127C920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WR,OJ Howard,23,2017,71,68,94,82,87,80,2.6,4</w:t>
      </w:r>
    </w:p>
    <w:p w14:paraId="4FFAC5A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WR,Chris Godwin,21,2017,80,65,94,82,91,84,0.6,4</w:t>
      </w:r>
    </w:p>
    <w:p w14:paraId="627E3A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LB,Kendell Beckwith,23,2017,84,78,83,87,88,79,0.6,4</w:t>
      </w:r>
    </w:p>
    <w:p w14:paraId="1FA9DE2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S,Justin Evans,22,2017,80,62,89,84,87,77,1.1,4</w:t>
      </w:r>
    </w:p>
    <w:p w14:paraId="52BBE9F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WR,Antony Auclair,24,2017,65,53,88,71,76,77,0.3,3</w:t>
      </w:r>
    </w:p>
    <w:p w14:paraId="0E0A74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421F7F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CARDINALS</w:t>
      </w:r>
    </w:p>
    <w:p w14:paraId="4D5A49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Arizona Cardinals,ARZ</w:t>
      </w:r>
    </w:p>
    <w:p w14:paraId="1BCD1D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WR,Jermaine Gresham,29,2010,67,79,88,86,81,80,5.2,4</w:t>
      </w:r>
    </w:p>
    <w:p w14:paraId="26E8F9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QB,Carson Palmer,38,2003,64,86,92,91,81,47,15.1,2</w:t>
      </w:r>
    </w:p>
    <w:p w14:paraId="52B09D8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DL,Frostee Rucker,34,2006,73,82,84,80,86,83,0.7,1</w:t>
      </w:r>
    </w:p>
    <w:p w14:paraId="5C98BB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OL,Justin Drescher,29,2010,76,75,86,74,52,69,0.5,1</w:t>
      </w:r>
    </w:p>
    <w:p w14:paraId="6A5F28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K,Phil Dawson,42,1998,48,65,78,92,89,65,2.1,2</w:t>
      </w:r>
    </w:p>
    <w:p w14:paraId="5FA8274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QB,Blaine Gabbert,28,2011,79,74,89,88,75,63,0.5,1</w:t>
      </w:r>
    </w:p>
    <w:p w14:paraId="50F78B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WR,Larry Fitzgerald,34,2004,76,97,96,97,84,79,11,1</w:t>
      </w:r>
    </w:p>
    <w:p w14:paraId="43B4B29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S,Antoine Bethea,33,2006,73,80,86,84,86,74,2.9,3</w:t>
      </w:r>
    </w:p>
    <w:p w14:paraId="06337A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CB,Patrick Peterson,27,2011,80,88,93,94,92,71,10.2,4</w:t>
      </w:r>
    </w:p>
    <w:p w14:paraId="7FEAD84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LB,Karlos Dansby,36,2004,41,81,88,89,89,76,1.6,1</w:t>
      </w:r>
    </w:p>
    <w:p w14:paraId="6F78952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DL,Corey Peters,29,2010,75,86,82,88,90,83,2.2,1</w:t>
      </w:r>
    </w:p>
    <w:p w14:paraId="7FFEE62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OL,Mike Iupati,30,2010,85,79,89,92,86,72,5.5,3</w:t>
      </w:r>
    </w:p>
    <w:p w14:paraId="70D1A4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K,Andy Lee,35,2004,47,62,81,96,84,62,2.3,2</w:t>
      </w:r>
    </w:p>
    <w:p w14:paraId="359B77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OL,Alex Boone,30,2009,75,77,84,90,74,77,0.5,1</w:t>
      </w:r>
    </w:p>
    <w:p w14:paraId="2840686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QB,Drew Stanton,33,2007,40,74,86,89,76,50,2.5,1</w:t>
      </w:r>
    </w:p>
    <w:p w14:paraId="49F159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CB,Tramon Williams,34,2006,38,75,90,85,84,59,1.5,1</w:t>
      </w:r>
    </w:p>
    <w:p w14:paraId="4B0D3F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OL,Jared Veldheer,30,2010,85,82,88,97,74,72,5.1,2</w:t>
      </w:r>
    </w:p>
    <w:p w14:paraId="5644D57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S,Tyvon Branch,31,2008,78,85,87,88,90,74,2.1,1</w:t>
      </w:r>
    </w:p>
    <w:p w14:paraId="29BDE15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LB,Josh Bynes,28,2011,73,79,84,85,83,76,0.5,1</w:t>
      </w:r>
    </w:p>
    <w:p w14:paraId="7479A4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S,Tyrann Mathieu,25,2013,84,85,85,89,90,74,9.3,5</w:t>
      </w:r>
    </w:p>
    <w:p w14:paraId="79B8593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OL,Earl Watford,27,2013,80,76,90,85,73,70,0.5,1</w:t>
      </w:r>
    </w:p>
    <w:p w14:paraId="30441D8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RB,Adrian Peterson,32,2007,76,84,90,85,90,90,1.3,2</w:t>
      </w:r>
    </w:p>
    <w:p w14:paraId="402C951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OL,AQ Shipley,31,2009,81,86,88,87,74,72,1.3,2</w:t>
      </w:r>
    </w:p>
    <w:p w14:paraId="096041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RB,Andre Ellington,28,2013,69,74,82,74,90,78,0.6,1</w:t>
      </w:r>
    </w:p>
    <w:p w14:paraId="4CC993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LB,Chandler Jones,27,2012,85,90,87,84,86,85,11.7,5</w:t>
      </w:r>
    </w:p>
    <w:p w14:paraId="6C34B4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CB,Justin Bethel,27,2012,74,72,87,88,87,74,2.2,1</w:t>
      </w:r>
    </w:p>
    <w:p w14:paraId="3CFB082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WR,Brittan Golden,29,2012,69,68,84,78,88,75,0.4,1</w:t>
      </w:r>
    </w:p>
    <w:p w14:paraId="057577F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RB,Kerwynn Williams,26,2013,78,72,86,81,89,83,0.3,1</w:t>
      </w:r>
    </w:p>
    <w:p w14:paraId="0687515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WR,Jaron Brown,27,2013,83,79,84,88,91,81,0.8,1</w:t>
      </w:r>
    </w:p>
    <w:p w14:paraId="1048229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LB,Kareem Martin,25,2014,65,60,84,81,83,76,0.5,1</w:t>
      </w:r>
    </w:p>
    <w:p w14:paraId="3A63C63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LB,Deone Bucannon,25,2014,85,83,90,84,83,86,2.6,2</w:t>
      </w:r>
    </w:p>
    <w:p w14:paraId="20B8BB4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WR,Troy Niklas,25,2014,64,58,85,78,77,72,0.8,1</w:t>
      </w:r>
    </w:p>
    <w:p w14:paraId="69F621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WR,John Brown,27,2014,77,81,82,88,94,83,0.7,1</w:t>
      </w:r>
    </w:p>
    <w:p w14:paraId="2278FB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OL,John Wetzel,26,2013,71,67,83,86,79,71,0.3,1</w:t>
      </w:r>
    </w:p>
    <w:p w14:paraId="166633C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DL,Josh Mauro,26,2014,74,74,90,85,85,78,2,2</w:t>
      </w:r>
    </w:p>
    <w:p w14:paraId="69DE24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RB,David Johnson,26,2015,90,90,91,91,92,94,0.5,2</w:t>
      </w:r>
    </w:p>
    <w:p w14:paraId="0A388FD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WR,JJ Nelson,25,2015,78,78,77,84,96,75,0.4,2</w:t>
      </w:r>
    </w:p>
    <w:p w14:paraId="36F22FD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OL,DJ Humphries,24,2015,82,68,86,88,81,73,2,2</w:t>
      </w:r>
    </w:p>
    <w:p w14:paraId="042279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DL,Rodney Gunter,25,2015,77,68,81,75,81,81,0.5,2</w:t>
      </w:r>
    </w:p>
    <w:p w14:paraId="3997B7D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LB,Markus Golden,26,2015,81,85,86,79,77,79,0.7,2</w:t>
      </w:r>
    </w:p>
    <w:p w14:paraId="0C7463A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DL,Olsen Pierre,26,2015,71,64,82,79,82,80,0.3,1</w:t>
      </w:r>
    </w:p>
    <w:p w14:paraId="682018D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DL,Xavier Williams,25,2015,70,68,86,83,82,77,0.3,1</w:t>
      </w:r>
    </w:p>
    <w:p w14:paraId="3265F7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RB,DJ Foster,24,2016,63,50,85,76,90,81,0.4,2</w:t>
      </w:r>
    </w:p>
    <w:p w14:paraId="0CC66C9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OL,Max Tuerk,23,2016,68,62,86,79,81,77,0.7,3</w:t>
      </w:r>
    </w:p>
    <w:p w14:paraId="334131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OL,Evan Boehm,24,2016,86,75,90,83,77,72,0.5,3</w:t>
      </w:r>
    </w:p>
    <w:p w14:paraId="672627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DL,Robert Nkemdiche,23,2016,72,69,86,81,83,89,2,3</w:t>
      </w:r>
    </w:p>
    <w:p w14:paraId="3DC9D6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LB,Scooby Wright III,23,2016,82,72,83,79,81,79,0.3,1</w:t>
      </w:r>
    </w:p>
    <w:p w14:paraId="03413A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CB,Brandon Williams,25,2016,70,60,90,82,93,62,0.6,3</w:t>
      </w:r>
    </w:p>
    <w:p w14:paraId="7872FE0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RB,Elijhaa Penny,24,2016,78,62,80,81,81,82,0.3,1</w:t>
      </w:r>
    </w:p>
    <w:p w14:paraId="6E87BC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S,Budda Baker,21,2017,73,65,89,82,91,72,1.5,4</w:t>
      </w:r>
    </w:p>
    <w:p w14:paraId="686654B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OL,Will Holden,24,2017,73,59,86,85,77,72,0.4,4</w:t>
      </w:r>
    </w:p>
    <w:p w14:paraId="38CCBAE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LB,Haason Reddick,23,2017,76,71,88,80,83,84,3.2,4</w:t>
      </w:r>
    </w:p>
    <w:p w14:paraId="212A581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S,Rudy Ford,23,2017,77,57,87,80,92,74,0.4,4</w:t>
      </w:r>
    </w:p>
    <w:p w14:paraId="7082BBC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RB,Ricky Seals-Jones,22,2017,68,48,84,70,83,71,0.3,3</w:t>
      </w:r>
    </w:p>
    <w:p w14:paraId="626AB56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WR,Chad Williams,23,2017,66,55,87,84,90,80,0.6,4</w:t>
      </w:r>
    </w:p>
    <w:p w14:paraId="32BF2BC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END_PLAYERS</w:t>
      </w:r>
    </w:p>
    <w:p w14:paraId="6AFF63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RAMS</w:t>
      </w:r>
    </w:p>
    <w:p w14:paraId="62A99E3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Los Angeles Rams,LAR</w:t>
      </w:r>
    </w:p>
    <w:p w14:paraId="20278E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OL,Andrew Whitworth,36,2006,81,95,90,94,86,85,7.7,3</w:t>
      </w:r>
    </w:p>
    <w:p w14:paraId="2890D64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LB,Robert Quinn,27,2011,82,83,87,80,87,83,7.4,3</w:t>
      </w:r>
    </w:p>
    <w:p w14:paraId="5778347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DL,Tyrunn Walker,27,2012,72,66,80,82,81,79,0.5,1</w:t>
      </w:r>
    </w:p>
    <w:p w14:paraId="39824DB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WR,Tavon Austin,26,2013,79,77,87,77,95,82,6.1,5</w:t>
      </w:r>
    </w:p>
    <w:p w14:paraId="56EC490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OL,Rodger Saffold,29,2010,71,80,80,84,85,72,4.4,2</w:t>
      </w:r>
    </w:p>
    <w:p w14:paraId="41BBAD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LB,Alec Ogletree,26,2013,79,80,87,86,81,84,2.4,1</w:t>
      </w:r>
    </w:p>
    <w:p w14:paraId="5801940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WR,Robert Woods,25,2013,79,81,90,86,91,79,4.1,5</w:t>
      </w:r>
    </w:p>
    <w:p w14:paraId="4F99429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OL,Jake McQuaide,30,2011,77,65,82,72,50,62,0.6,1</w:t>
      </w:r>
    </w:p>
    <w:p w14:paraId="459B5C9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CB,Kayvon Webster,26,2013,76,76,91,86,90,82,2.3,2</w:t>
      </w:r>
    </w:p>
    <w:p w14:paraId="743CC5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LB,Connor Barwin,31,2009,72,77,91,79,83,83,2.1,1</w:t>
      </w:r>
    </w:p>
    <w:p w14:paraId="5A7B6B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OL,John Sullivan,32,2008,76,83,92,86,77,75,0.7,1</w:t>
      </w:r>
    </w:p>
    <w:p w14:paraId="4BD17D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LB,Mark Barron,28,2012,70,78,86,83,81,83,6,4</w:t>
      </w:r>
    </w:p>
    <w:p w14:paraId="3EBD589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DL,Michael Brockers,27,2012,87,86,88,87,91,87,6.9,3</w:t>
      </w:r>
    </w:p>
    <w:p w14:paraId="00FC2F6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CB,Trumaine Johnson,27,2012,77,85,83,88,88,79,10,1</w:t>
      </w:r>
    </w:p>
    <w:p w14:paraId="65B39C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K,Greg Zuerlein,30,2012,64,63,83,95,89,63,1.5,3</w:t>
      </w:r>
    </w:p>
    <w:p w14:paraId="368692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K,Johnny Hekker,27,2012,79,70,85,97,96,70,1.9,4</w:t>
      </w:r>
    </w:p>
    <w:p w14:paraId="63BB3E7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RB,Lance Dunbar,27,2012,71,74,79,77,91,83,0.9,1</w:t>
      </w:r>
    </w:p>
    <w:p w14:paraId="2157E2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WR,Derek Carrier,27,2012,74,70,83,77,87,77,0.6,1</w:t>
      </w:r>
    </w:p>
    <w:p w14:paraId="43A7731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CB,Nickell Robey,25,2013,83,82,87,90,89,49,0.6,1</w:t>
      </w:r>
    </w:p>
    <w:p w14:paraId="09F6BFF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S,Cody Davis,28,2013,68,68,84,86,90,71,0.9,1</w:t>
      </w:r>
    </w:p>
    <w:p w14:paraId="5A2EA6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WR,Sammy Watkins,24,2014,87,79,89,86,92,88,4.9,1</w:t>
      </w:r>
    </w:p>
    <w:p w14:paraId="4AB6FC9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DL,Dominique Easley,25,2014,75,79,77,83,84,82,1.1,1</w:t>
      </w:r>
    </w:p>
    <w:p w14:paraId="69059A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S,Lamarcus Joyner,27,2014,84,83,88,87,88,69,1,1</w:t>
      </w:r>
    </w:p>
    <w:p w14:paraId="16FD6D9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DL,Aaron Donald,26,2014,80,90,92,95,96,93,2.9,2</w:t>
      </w:r>
    </w:p>
    <w:p w14:paraId="1361153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OL,Cornelius Lucas,26,2014,73,70,80,75,77,75,0.4,1</w:t>
      </w:r>
    </w:p>
    <w:p w14:paraId="0E789C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DL,Ethan Westbrooks,27,2014,74,76,82,82,80,80,1.1,1</w:t>
      </w:r>
    </w:p>
    <w:p w14:paraId="4419B8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QB,Sean Mannion,25,2015,63,56,87,88,74,50,0.6,2</w:t>
      </w:r>
    </w:p>
    <w:p w14:paraId="29D8BD7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RB,Todd Gurley,23,2015,91,90,86,88,92,91,3.3,2</w:t>
      </w:r>
    </w:p>
    <w:p w14:paraId="7AE9FF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OL,Andrew Donnal,25,2015,66,67,84,77,75,74,0.5,2</w:t>
      </w:r>
    </w:p>
    <w:p w14:paraId="7E0B5A8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OL,Jamon Brown,24,2015,74,75,82,87,82,71,0.6,2</w:t>
      </w:r>
    </w:p>
    <w:p w14:paraId="149C883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OL,Rob Havenstein,25,2015,75,85,85,84,87,73,0.8,2</w:t>
      </w:r>
    </w:p>
    <w:p w14:paraId="542389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LB,Bryce Hager,25,2015,66,65,83,83,84,78,0.4,2</w:t>
      </w:r>
    </w:p>
    <w:p w14:paraId="7270A1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CB,Troy Hill,26,2015,66,64,87,84,87,60,0.3,1</w:t>
      </w:r>
    </w:p>
    <w:p w14:paraId="65F42E6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LB,Matt Longacre,26,2015,69,66,86,73,77,77,0.4,1</w:t>
      </w:r>
    </w:p>
    <w:p w14:paraId="63A49B0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OL,Darrell Williams,24,2015,76,57,83,75,77,78,0.3,1</w:t>
      </w:r>
    </w:p>
    <w:p w14:paraId="3CDB45B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RB,Malcolm Brown,24,2015,68,55,85,80,89,78,0.3,1</w:t>
      </w:r>
    </w:p>
    <w:p w14:paraId="430D3FF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QB,Jared Goff,23,2016,77,81,91,92,81,59,7,3</w:t>
      </w:r>
    </w:p>
    <w:p w14:paraId="6E5C98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QB,Brandon Allen,25,2016,56,51,83,88,74,47,0.4,3</w:t>
      </w:r>
    </w:p>
    <w:p w14:paraId="71569D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WR,Pharoh Cooper,22,2016,71,61,86,78,87,72,0.5,3</w:t>
      </w:r>
    </w:p>
    <w:p w14:paraId="22F30C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RB,Tyler Higbee,24,2016,85,75,88,75,80,78,0.5,3</w:t>
      </w:r>
    </w:p>
    <w:p w14:paraId="612E26F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S,Marqui Christian,23,2016,70,56,87,79,88,74,0.4,3</w:t>
      </w:r>
    </w:p>
    <w:p w14:paraId="4299FA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S,Blake Countess,24,2016,72,49,84,79,88,57,0.3,2</w:t>
      </w:r>
    </w:p>
    <w:p w14:paraId="282AA9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WR,Mike Thomas,23,2016,73,55,89,76,88,72,0.4,3</w:t>
      </w:r>
    </w:p>
    <w:p w14:paraId="07B69B6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OL,Austin Blythe,25,2016,70,54,94,82,80,73,0.4,3</w:t>
      </w:r>
    </w:p>
    <w:p w14:paraId="03738AF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LB,Cory Littleton,24,2016,73,63,83,69,72,77,0.3,2</w:t>
      </w:r>
    </w:p>
    <w:p w14:paraId="02A6FE7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DL,Morgan Fox,23,2016,75,65,89,84,86,84,0.3,1</w:t>
      </w:r>
    </w:p>
    <w:p w14:paraId="5B7C37A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WR,Gerald Everett,23,2017,78,63,86,83,85,80,1.3,4</w:t>
      </w:r>
    </w:p>
    <w:p w14:paraId="476FCC2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WR,Cooper Kupp,24,2017,75,75,89,87,87,81,0.7,4</w:t>
      </w:r>
    </w:p>
    <w:p w14:paraId="26F7AD6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DL,Tanzel Smart,23,2017,72,68,83,81,81,77,0.4,4</w:t>
      </w:r>
    </w:p>
    <w:p w14:paraId="06C48CA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LB,Ejuan Price,24,2017,68,60,80,78,81,75,0.4,4</w:t>
      </w:r>
    </w:p>
    <w:p w14:paraId="3D54D80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S,John Johnson,22,2017,72,67,90,84,85,74,0.6,4</w:t>
      </w:r>
    </w:p>
    <w:p w14:paraId="7AEF896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WR,Josh Reynolds,22,2017,77,65,86,85,88,75,0.6,4</w:t>
      </w:r>
    </w:p>
    <w:p w14:paraId="527856D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LB,Samson Ebukam,22,2017,74,62,89,81,85,81,0.5,4</w:t>
      </w:r>
    </w:p>
    <w:p w14:paraId="6DA7748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RB,Justin Davis,22,2017,73,52,85,75,88,83,0.3,3</w:t>
      </w:r>
    </w:p>
    <w:p w14:paraId="4C2F434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CB,Dominique Hatfield,23,2017,72,53,85,77,85,63,0.3,3</w:t>
      </w:r>
    </w:p>
    <w:p w14:paraId="4C33DC2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7C9249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SEAHAWKS</w:t>
      </w:r>
    </w:p>
    <w:p w14:paraId="13157CA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Seattle Seahawks,SEA</w:t>
      </w:r>
    </w:p>
    <w:p w14:paraId="3A5B12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DL,Michael Bennett,32,2009,70,84,88,90,94,89,6.8,4</w:t>
      </w:r>
    </w:p>
    <w:p w14:paraId="52E0413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CB,Richard Sherman,29,2011,78,91,96,94,88,78,10,2</w:t>
      </w:r>
    </w:p>
    <w:p w14:paraId="00338B1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DL,Dwight Freeney,37,2002,71,76,80,73,75,83,0.6,1</w:t>
      </w:r>
    </w:p>
    <w:p w14:paraId="546CBC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LB,KJ Wright,28,2011,74,86,90,92,84,80,4.8,2</w:t>
      </w:r>
    </w:p>
    <w:p w14:paraId="6A788F0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CB,Neiko Thorpe,27,2012,61,54,87,81,90,67,1.2,2</w:t>
      </w:r>
    </w:p>
    <w:p w14:paraId="2E14E60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DL,Cliff Avril,31,2008,69,87,89,76,77,86,4.5,2</w:t>
      </w:r>
    </w:p>
    <w:p w14:paraId="72C866A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OL,Luke Joeckel,26,2013,79,72,86,87,74,74,6.9,1</w:t>
      </w:r>
    </w:p>
    <w:p w14:paraId="0D1676D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DL,Dion Jordan,27,2013,73,61,81,66,77,91,0.4,1</w:t>
      </w:r>
    </w:p>
    <w:p w14:paraId="31DA319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DL,Sheldon Richardson,27,2013,75,78,86,88,94,89,3,1</w:t>
      </w:r>
    </w:p>
    <w:p w14:paraId="1AACF7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RB,Eddie Lacy,27,2013,78,77,90,85,86,85,3.4,1</w:t>
      </w:r>
    </w:p>
    <w:p w14:paraId="7897F41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WR,Jimmy Graham,31,2010,77,86,86,86,85,80,6,1</w:t>
      </w:r>
    </w:p>
    <w:p w14:paraId="787C6CF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S,Earl Thomas III,28,2010,73,91,91,92,91,76,6.6,2</w:t>
      </w:r>
    </w:p>
    <w:p w14:paraId="586C88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S,Kam Chancellor,29,2010,76,91,94,89,87,83,8.1,4</w:t>
      </w:r>
    </w:p>
    <w:p w14:paraId="56BDC2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K,Jon Ryan,36,2006,66,64,82,89,82,64,1.9,3</w:t>
      </w:r>
    </w:p>
    <w:p w14:paraId="48CE7E0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OL,Duane Brown,32,2008,74,92,90,90,87,86,5.3,2</w:t>
      </w:r>
    </w:p>
    <w:p w14:paraId="34C6ACC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OL,Oday Aboushi,26,2013,84,78,90,78,73,73,0.7,1</w:t>
      </w:r>
    </w:p>
    <w:p w14:paraId="44DF82B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WR,Doug Baldwin,29,2011,79,95,88,94,90,78,6.3,4</w:t>
      </w:r>
    </w:p>
    <w:p w14:paraId="4DA6B5A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WR,Luke Willson,27,2013,80,74,82,82,87,75,1.6,1</w:t>
      </w:r>
    </w:p>
    <w:p w14:paraId="0F943F6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LB,Bobby Wagner,27,2012,91,93,90,97,89,90,7.6,3</w:t>
      </w:r>
    </w:p>
    <w:p w14:paraId="4550596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QB,Russell Wilson,29,2012,90,89,97,93,85,79,14.2,3</w:t>
      </w:r>
    </w:p>
    <w:p w14:paraId="3682DD9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LB,Michael Wilhoite,31,2011,69,76,87,83,81,81,1.2,1</w:t>
      </w:r>
    </w:p>
    <w:p w14:paraId="557B0E5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CB,Jeremy Lane,27,2012,80,76,85,87,88,68,4.2,3</w:t>
      </w:r>
    </w:p>
    <w:p w14:paraId="6CE30E4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K,Blair Walsh,27,2012,61,52,86,94,78,52,0.7,1</w:t>
      </w:r>
    </w:p>
    <w:p w14:paraId="5DA89E3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QB,Austin Davis,28,2012,63,66,87,85,77,63,0.5,1</w:t>
      </w:r>
    </w:p>
    <w:p w14:paraId="28CAF37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CB,DeShawn Shead,29,2012,68,82,85,86,87,83,0.8,1</w:t>
      </w:r>
    </w:p>
    <w:p w14:paraId="0CEAA7E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OL,Matt Tobin,27,2013,66,67,85,79,75,73,0.5,1</w:t>
      </w:r>
    </w:p>
    <w:p w14:paraId="2138C91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LB,Terence Garvin,26,2013,70,64,86,78,76,76,0.5,1</w:t>
      </w:r>
    </w:p>
    <w:p w14:paraId="1A879F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S,Brad McDougald,27,2013,74,81,86,85,88,72,1.5,1</w:t>
      </w:r>
    </w:p>
    <w:p w14:paraId="5FED567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OL,Justin Britt,26,2014,89,90,84,87,83,76,5,4</w:t>
      </w:r>
    </w:p>
    <w:p w14:paraId="2F1AFB8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WR,Paul Richardson,25,2014,83,79,83,85,94,79,1,1</w:t>
      </w:r>
    </w:p>
    <w:p w14:paraId="3930644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LB,Marcus Smith II,25,2014,70,69,85,76,79,78,0.4,1</w:t>
      </w:r>
    </w:p>
    <w:p w14:paraId="1082CEE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WR,Tyler Lockett,25,2015,78,79,83,86,93,82,0.6,2</w:t>
      </w:r>
    </w:p>
    <w:p w14:paraId="054864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OL,Mark Glowinski,25,2015,72,69,89,91,73,70,0.4,2</w:t>
      </w:r>
    </w:p>
    <w:p w14:paraId="4534769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DL,Frank Clark,24,2015,88,78,80,88,80,82,0.7,2</w:t>
      </w:r>
    </w:p>
    <w:p w14:paraId="08B7179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LB,DJ Alexander,26,2015,73,65,79,78,75,80,0.4,2</w:t>
      </w:r>
    </w:p>
    <w:p w14:paraId="7311ACD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CB,Justin Coleman,24,2015,77,71,86,85,88,67,0.4,1</w:t>
      </w:r>
    </w:p>
    <w:p w14:paraId="081F8C0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RB,Thomas Rawls,24,2015,82,81,84,81,80,84,0.3,1</w:t>
      </w:r>
    </w:p>
    <w:p w14:paraId="3D4C4BC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DL,Garrison Smith,26,2014,70,59,86,86,85,76,0.3,1</w:t>
      </w:r>
    </w:p>
    <w:p w14:paraId="3304CE1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OL,Tyler Ott,25,2014,56,48,84,71,50,54,0.3,1</w:t>
      </w:r>
    </w:p>
    <w:p w14:paraId="5A63214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RB,CJ Prosise,23,2016,76,68,84,80,90,84,0.6,3</w:t>
      </w:r>
    </w:p>
    <w:p w14:paraId="28012B6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RB,Nick Vannett,24,2016,75,57,84,73,76,75,0.6,3</w:t>
      </w:r>
    </w:p>
    <w:p w14:paraId="4FEA597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OL,Germain Ifedi,23,2016,75,77,86,82,72,76,1.9,3</w:t>
      </w:r>
    </w:p>
    <w:p w14:paraId="6C763424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DL,Jarran Reed,25,2016,80,72,87,90,92,83,1,3</w:t>
      </w:r>
    </w:p>
    <w:p w14:paraId="0DBB3F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LB,Josh Forrest,25,2016,74,58,90,69,70,76,0.3,1</w:t>
      </w:r>
    </w:p>
    <w:p w14:paraId="6370327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DL,Quinton Jefferson,24,2016,67,51,84,79,81,84,0.4,3</w:t>
      </w:r>
    </w:p>
    <w:p w14:paraId="624DDD2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WR,Tanner McEvoy,24,2016,69,62,87,79,87,79,0.3,2</w:t>
      </w:r>
    </w:p>
    <w:p w14:paraId="6029B85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RB,JD McKissic,24,2016,76,65,86,69,88,79,0.3,1</w:t>
      </w:r>
    </w:p>
    <w:p w14:paraId="3B91008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WR,Amara Darboh,23,2017,76,67,88,82,91,80,0.6,4</w:t>
      </w:r>
    </w:p>
    <w:p w14:paraId="44CCF8C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DL,Nazair Jones,23,2017,85,70,83,87,86,80,0.6,4</w:t>
      </w:r>
    </w:p>
    <w:p w14:paraId="066FDE2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OL,Ethan Pocic,22,2017,79,69,88,85,83,76,0.9,4</w:t>
      </w:r>
    </w:p>
    <w:p w14:paraId="0CAB4AE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CB,Shaquill Griffin,22,2017,71,68,88,85,92,78,0.6,4</w:t>
      </w:r>
    </w:p>
    <w:p w14:paraId="2266332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S,Delano Hill,22,2017,80,62,88,78,86,76,0.6,4</w:t>
      </w:r>
    </w:p>
    <w:p w14:paraId="45C421F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S,Tedric Thompson,22,2017,82,65,85,81,86,71,0.6,4</w:t>
      </w:r>
    </w:p>
    <w:p w14:paraId="1058350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RB,Christopher Carson,23,2017,81,77,82,88,86,84,0.4,4</w:t>
      </w:r>
    </w:p>
    <w:p w14:paraId="22F6689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OL,Jordan Roos,24,2017,74,51,84,94,77,70,0.3,3</w:t>
      </w:r>
    </w:p>
    <w:p w14:paraId="6218358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55CAB53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######################################################################  49ERS</w:t>
      </w:r>
    </w:p>
    <w:p w14:paraId="5C95EC4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San Francisco 49ers,SF</w:t>
      </w:r>
    </w:p>
    <w:p w14:paraId="7E95FA3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K,Robbie Gould,36,2005,49,59,80,94,85,59,1.3,2</w:t>
      </w:r>
    </w:p>
    <w:p w14:paraId="5AADFAE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CB,Leon Hall,33,2007,62,69,89,81,87,77,0.6,1</w:t>
      </w:r>
    </w:p>
    <w:p w14:paraId="5F80779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OL,Zane Beadles,31,2010,67,77,90,83,72,69,2.5,2</w:t>
      </w:r>
    </w:p>
    <w:p w14:paraId="5E77E03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DL,Elvis Dumervil,33,2006,59,79,85,78,81,84,2.7,2</w:t>
      </w:r>
    </w:p>
    <w:p w14:paraId="37E1CFC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LB,Dekoda Watson,29,2010,66,64,80,73,72,80,1.2,3</w:t>
      </w:r>
    </w:p>
    <w:p w14:paraId="6CED2D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WR,Aldrick Robinson,29,2011,68,75,83,79,92,78,1.3,2</w:t>
      </w:r>
    </w:p>
    <w:p w14:paraId="61E9466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OL,Brandon Fusco,29,2011,79,73,80,89,85,73,0.8,1</w:t>
      </w:r>
    </w:p>
    <w:p w14:paraId="4D3E70D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WR,Pierre Garcon,31,2008,82,95,87,95,89,81,7.1,5</w:t>
      </w:r>
    </w:p>
    <w:p w14:paraId="6F7B2A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LB,Malcolm Smith,28,2011,76,81,83,82,81,84,4,5</w:t>
      </w:r>
    </w:p>
    <w:p w14:paraId="630F587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DL,Tony McDaniel,32,2006,68,79,79,88,89,77,0.6,1</w:t>
      </w:r>
    </w:p>
    <w:p w14:paraId="5EC1E15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OL,Daniel Kilgore,30,2011,73,79,86,89,72,74,1.1,1</w:t>
      </w:r>
    </w:p>
    <w:p w14:paraId="4EEF8A9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OL,Joe Staley,33,2007,57,94,90,92,83,78,4.8,3</w:t>
      </w:r>
    </w:p>
    <w:p w14:paraId="56A4D2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DL,Leger Douzable,31,2008,66,79,81,83,86,78,0.5,1</w:t>
      </w:r>
    </w:p>
    <w:p w14:paraId="0C3D4CB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S,Eric Reid,26,2013,84,78,87,87,88,67,2.4,1</w:t>
      </w:r>
    </w:p>
    <w:p w14:paraId="26B477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DL,Datone Jones,27,2013,72,76,84,81,79,82,0.5,1</w:t>
      </w:r>
    </w:p>
    <w:p w14:paraId="74582DE0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DL,Tank Carradine,27,2013,84,79,82,90,89,88,2.3,1</w:t>
      </w:r>
    </w:p>
    <w:p w14:paraId="75E4F12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OL,Kyle Nelson,31,2011,73,66,84,68,52,62,0.7,2</w:t>
      </w:r>
    </w:p>
    <w:p w14:paraId="6B04F62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WR,Marquise Goodwin,27,2013,77,78,82,81,95,75,2.5,2</w:t>
      </w:r>
    </w:p>
    <w:p w14:paraId="3863456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DL,Earl Mitchell,30,2010,63,71,83,80,82,84,2.8,4</w:t>
      </w:r>
    </w:p>
    <w:p w14:paraId="536A4C2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RB,Kyle Juszczyk,26,2013,85,85,91,80,82,79,3.9,4</w:t>
      </w:r>
    </w:p>
    <w:p w14:paraId="2FF8FFF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WR,Garrett Celek,29,2012,65,66,80,78,80,72,1.9,3</w:t>
      </w:r>
    </w:p>
    <w:p w14:paraId="7E80613F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LB,Ray-Ray Armstrong,26,2013,80,74,84,81,76,80,1.1,2</w:t>
      </w:r>
    </w:p>
    <w:p w14:paraId="1E1FA8C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CB,Dontae Johnson,26,2014,71,69,87,85,91,64,0.5,1</w:t>
      </w:r>
    </w:p>
    <w:p w14:paraId="3F9A633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RB,Carlos Hyde,26,2014,84,85,87,86,89,90,0.7,1</w:t>
      </w:r>
    </w:p>
    <w:p w14:paraId="20DCD9B3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QB,Jimmy Garoppolo,26,2014,79,75,92,90,81,61,0.6,1</w:t>
      </w:r>
    </w:p>
    <w:p w14:paraId="53985BA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S,Jimmie Ward,26,2014,76,78,90,87,90,71,2.4,2</w:t>
      </w:r>
    </w:p>
    <w:p w14:paraId="1700F54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DL,Aaron Lynch,24,2014,79,75,81,76,80,86,0.6,1</w:t>
      </w:r>
    </w:p>
    <w:p w14:paraId="1ACE75F1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CB,K'Waun Williams,26,2014,77,67,87,84,88,68,0.4,1</w:t>
      </w:r>
    </w:p>
    <w:p w14:paraId="7D8F6D8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LB,Brock Coyle,27,2014,73,69,90,79,81,81,1.1,1</w:t>
      </w:r>
    </w:p>
    <w:p w14:paraId="026998C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OL,Laken Tomlinson,25,2015,71,74,86,87,74,73,2,2</w:t>
      </w:r>
    </w:p>
    <w:p w14:paraId="2815ED5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OL,Trent Brown,24,2015,83,87,80,91,80,88,0.4,2</w:t>
      </w:r>
    </w:p>
    <w:p w14:paraId="6C3E280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DL,Arik Armstead,24,2015,83,77,82,85,88,85,2.3,2</w:t>
      </w:r>
    </w:p>
    <w:p w14:paraId="279258BB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LB,Eli Harold,23,2015,73,66,86,77,81,80,0.6,2</w:t>
      </w:r>
    </w:p>
    <w:p w14:paraId="3462BCC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S,Jaquiski Tartt,25,2015,76,81,89,85,89,66,1,2</w:t>
      </w:r>
    </w:p>
    <w:p w14:paraId="4AF1C72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K,Bradley Pinion,23,2015,70,55,81,91,76,55,0.4,2</w:t>
      </w:r>
    </w:p>
    <w:p w14:paraId="38723CB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RB,Raheem Mostert,25,2015,75,62,86,71,93,79,0.3,1</w:t>
      </w:r>
    </w:p>
    <w:p w14:paraId="118F5979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OL,Joshua Garnett,23,2016,86,76,88,84,74,72,2.1,3</w:t>
      </w:r>
    </w:p>
    <w:p w14:paraId="43684482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DL,DeForest Buckner,23,2016,79,86,91,86,89,89,4.4,3</w:t>
      </w:r>
    </w:p>
    <w:p w14:paraId="121908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DL,Ronald Blair,24,2016,64,55,87,84,84,85,0.4,3</w:t>
      </w:r>
    </w:p>
    <w:p w14:paraId="657AC2F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S,Dexter McCoil,26,2015,73,61,90,79,86,68,0.3,2</w:t>
      </w:r>
    </w:p>
    <w:p w14:paraId="3196CE5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QB,CJ Beathard,24,2017,75,63,86,91,77,67,0.6,4</w:t>
      </w:r>
    </w:p>
    <w:p w14:paraId="017660BC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OL,Erik Magnuson,23,2017,76,62,81,81,75,75,0.3,3</w:t>
      </w:r>
    </w:p>
    <w:p w14:paraId="3569B535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DL,Solomon Thomas,22,2017,80,68,92,91,90,88,7,4</w:t>
      </w:r>
    </w:p>
    <w:p w14:paraId="335992D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LB,Reuben Foster,23,2017,76,72,82,85,88,81,2.1,4</w:t>
      </w:r>
    </w:p>
    <w:p w14:paraId="0E63063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LB,Elijah Lee,21,2017,75,57,90,80,77,78,0.4,4</w:t>
      </w:r>
    </w:p>
    <w:p w14:paraId="07F24A1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CB,Ahkello Witherspoon,22,2017,67,63,84,85,91,55,0.7,4</w:t>
      </w:r>
    </w:p>
    <w:p w14:paraId="7511339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S,Adrian Colbert,24,2017,64,57,86,78,89,60,0.4,4</w:t>
      </w:r>
    </w:p>
    <w:p w14:paraId="2FF4FC87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DL,DJ Jones,22,2017,79,58,89,89,85,83,0.4,4</w:t>
      </w:r>
    </w:p>
    <w:p w14:paraId="64888468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LB,Pita Taumoepenu,23,2017,76,56,89,71,77,75,0.4,4</w:t>
      </w:r>
    </w:p>
    <w:p w14:paraId="644C80E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WR,George Kittle,24,2017,78,73,85,82,87,74,0.4,4</w:t>
      </w:r>
    </w:p>
    <w:p w14:paraId="65FA89DD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WR,Trent Taylor,23,2017,73,63,88,86,86,83,0.4,4</w:t>
      </w:r>
    </w:p>
    <w:p w14:paraId="5787E2F6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WR,Kendrick Bourne,22,2017,67,53,81,77,87,79,0.3,3</w:t>
      </w:r>
    </w:p>
    <w:p w14:paraId="131AE4F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RB,Matt Breida,22,2017,76,67,85,82,93,82,0.3,3</w:t>
      </w:r>
    </w:p>
    <w:p w14:paraId="09CF8DC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WR,Victor Bolden Jr.,22,2017,71,54,87,78,90,75,0.3,3</w:t>
      </w:r>
    </w:p>
    <w:p w14:paraId="7A7F239E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OL,Darrell Williams,24,2017,67,53,86,78,74,75,0.3,1</w:t>
      </w:r>
    </w:p>
    <w:p w14:paraId="7A866F2A" w14:textId="77777777" w:rsidR="00BE450A" w:rsidRPr="00BE450A" w:rsidRDefault="00BE450A" w:rsidP="00BE4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BE450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END_PLAYERS</w:t>
      </w:r>
    </w:p>
    <w:p w14:paraId="1498F59B" w14:textId="399067AD" w:rsidR="00424E85" w:rsidRPr="00BE450A" w:rsidRDefault="00424E85" w:rsidP="00BE450A"/>
    <w:sectPr w:rsidR="00424E85" w:rsidRPr="00BE450A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B736" w14:textId="77777777" w:rsidR="00C31079" w:rsidRDefault="00C31079">
      <w:pPr>
        <w:spacing w:after="0"/>
      </w:pPr>
      <w:r>
        <w:separator/>
      </w:r>
    </w:p>
  </w:endnote>
  <w:endnote w:type="continuationSeparator" w:id="0">
    <w:p w14:paraId="697AA4DD" w14:textId="77777777" w:rsidR="00C31079" w:rsidRDefault="00C310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8C0EA" w14:textId="77777777" w:rsidR="00C31079" w:rsidRDefault="00C310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71751" w14:textId="77777777" w:rsidR="00C31079" w:rsidRDefault="00C31079">
      <w:pPr>
        <w:spacing w:after="0"/>
      </w:pPr>
      <w:r>
        <w:separator/>
      </w:r>
    </w:p>
  </w:footnote>
  <w:footnote w:type="continuationSeparator" w:id="0">
    <w:p w14:paraId="6E299BFF" w14:textId="77777777" w:rsidR="00C31079" w:rsidRDefault="00C310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4F06B59"/>
    <w:multiLevelType w:val="hybridMultilevel"/>
    <w:tmpl w:val="2AC418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357055"/>
    <w:multiLevelType w:val="hybridMultilevel"/>
    <w:tmpl w:val="FF16A00C"/>
    <w:lvl w:ilvl="0" w:tplc="8DFA3350">
      <w:start w:val="91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3469F0"/>
    <w:multiLevelType w:val="hybridMultilevel"/>
    <w:tmpl w:val="CB783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3"/>
    <w:rsid w:val="000430B3"/>
    <w:rsid w:val="000B4E95"/>
    <w:rsid w:val="00107CE8"/>
    <w:rsid w:val="00260B22"/>
    <w:rsid w:val="00322C88"/>
    <w:rsid w:val="00336562"/>
    <w:rsid w:val="00352BCC"/>
    <w:rsid w:val="00353FD5"/>
    <w:rsid w:val="00374627"/>
    <w:rsid w:val="00394A6D"/>
    <w:rsid w:val="003F19B9"/>
    <w:rsid w:val="00411332"/>
    <w:rsid w:val="00424E85"/>
    <w:rsid w:val="004476A1"/>
    <w:rsid w:val="004E3249"/>
    <w:rsid w:val="004F7092"/>
    <w:rsid w:val="005114E7"/>
    <w:rsid w:val="005E5E55"/>
    <w:rsid w:val="00616068"/>
    <w:rsid w:val="00661262"/>
    <w:rsid w:val="006B297D"/>
    <w:rsid w:val="006E401C"/>
    <w:rsid w:val="0074471A"/>
    <w:rsid w:val="0077621B"/>
    <w:rsid w:val="0078339A"/>
    <w:rsid w:val="007963CE"/>
    <w:rsid w:val="007D00B3"/>
    <w:rsid w:val="0081074F"/>
    <w:rsid w:val="00835F72"/>
    <w:rsid w:val="008916B6"/>
    <w:rsid w:val="008E10EB"/>
    <w:rsid w:val="00907F76"/>
    <w:rsid w:val="009763C8"/>
    <w:rsid w:val="00A21DD0"/>
    <w:rsid w:val="00A232AB"/>
    <w:rsid w:val="00A41B2E"/>
    <w:rsid w:val="00A8131A"/>
    <w:rsid w:val="00AA694C"/>
    <w:rsid w:val="00AE2235"/>
    <w:rsid w:val="00AE2F5D"/>
    <w:rsid w:val="00B769EE"/>
    <w:rsid w:val="00BE450A"/>
    <w:rsid w:val="00C10505"/>
    <w:rsid w:val="00C31079"/>
    <w:rsid w:val="00C57E43"/>
    <w:rsid w:val="00C72B59"/>
    <w:rsid w:val="00C96161"/>
    <w:rsid w:val="00CC75DB"/>
    <w:rsid w:val="00D33143"/>
    <w:rsid w:val="00D56207"/>
    <w:rsid w:val="00D765AF"/>
    <w:rsid w:val="00D92D47"/>
    <w:rsid w:val="00D9428C"/>
    <w:rsid w:val="00DB6843"/>
    <w:rsid w:val="00DD4208"/>
    <w:rsid w:val="00DF5151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34621D8"/>
  <w15:chartTrackingRefBased/>
  <w15:docId w15:val="{43254A38-8B54-402F-AB19-79E106EE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BE450A"/>
  </w:style>
  <w:style w:type="paragraph" w:customStyle="1" w:styleId="msonormal0">
    <w:name w:val="msonormal"/>
    <w:basedOn w:val="Normal"/>
    <w:rsid w:val="00BE450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on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26</TotalTime>
  <Pages>31</Pages>
  <Words>13292</Words>
  <Characters>75769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Library Patron</dc:creator>
  <cp:keywords/>
  <dc:description>Gerald Wayne Woolman</dc:description>
  <cp:lastModifiedBy>Library Patron</cp:lastModifiedBy>
  <cp:revision>19</cp:revision>
  <cp:lastPrinted>2018-03-13T19:14:00Z</cp:lastPrinted>
  <dcterms:created xsi:type="dcterms:W3CDTF">2018-10-04T18:46:00Z</dcterms:created>
  <dcterms:modified xsi:type="dcterms:W3CDTF">2018-10-04T19:12:00Z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